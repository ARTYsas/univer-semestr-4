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1FF0" w14:textId="77777777" w:rsidR="005D6A35" w:rsidRDefault="005D6A35" w:rsidP="008D71D4">
      <w:pPr>
        <w:spacing w:after="0"/>
        <w:ind w:firstLine="397"/>
        <w:jc w:val="center"/>
        <w:rPr>
          <w:szCs w:val="28"/>
        </w:rPr>
      </w:pPr>
      <w:r w:rsidRPr="003574BE">
        <w:rPr>
          <w:szCs w:val="28"/>
        </w:rPr>
        <w:t xml:space="preserve">Министерство </w:t>
      </w:r>
      <w:r w:rsidR="0076390A" w:rsidRPr="003574BE">
        <w:rPr>
          <w:szCs w:val="28"/>
        </w:rPr>
        <w:t xml:space="preserve">науки </w:t>
      </w:r>
      <w:r w:rsidRPr="003574BE">
        <w:rPr>
          <w:szCs w:val="28"/>
        </w:rPr>
        <w:t xml:space="preserve">и </w:t>
      </w:r>
      <w:r w:rsidR="0076390A">
        <w:rPr>
          <w:szCs w:val="28"/>
        </w:rPr>
        <w:t xml:space="preserve">высшего </w:t>
      </w:r>
      <w:r w:rsidR="0076390A" w:rsidRPr="003574BE">
        <w:rPr>
          <w:szCs w:val="28"/>
        </w:rPr>
        <w:t xml:space="preserve">образования </w:t>
      </w:r>
      <w:r w:rsidRPr="003574BE">
        <w:rPr>
          <w:szCs w:val="28"/>
        </w:rPr>
        <w:t>Российской Федерации</w:t>
      </w:r>
    </w:p>
    <w:p w14:paraId="0E3106B1" w14:textId="77777777" w:rsidR="008D71D4" w:rsidRPr="003574BE" w:rsidRDefault="008D71D4" w:rsidP="008D71D4">
      <w:pPr>
        <w:spacing w:after="0"/>
        <w:ind w:firstLine="397"/>
        <w:jc w:val="center"/>
        <w:rPr>
          <w:szCs w:val="28"/>
        </w:rPr>
      </w:pPr>
    </w:p>
    <w:p w14:paraId="09DA793D" w14:textId="77777777" w:rsidR="005D6A35" w:rsidRPr="003574BE" w:rsidRDefault="005D6A35" w:rsidP="005D6A35">
      <w:pPr>
        <w:spacing w:after="0"/>
        <w:ind w:firstLine="397"/>
        <w:jc w:val="center"/>
        <w:rPr>
          <w:szCs w:val="28"/>
        </w:rPr>
      </w:pPr>
      <w:r w:rsidRPr="003574BE">
        <w:rPr>
          <w:szCs w:val="28"/>
        </w:rPr>
        <w:t xml:space="preserve">Южно-Уральский </w:t>
      </w:r>
      <w:r>
        <w:rPr>
          <w:szCs w:val="28"/>
        </w:rPr>
        <w:t>государственный университет</w:t>
      </w:r>
    </w:p>
    <w:p w14:paraId="1D69D0D6" w14:textId="77777777" w:rsidR="005D6A35" w:rsidRPr="003574BE" w:rsidRDefault="005D6A35" w:rsidP="005D6A35">
      <w:pPr>
        <w:spacing w:after="0"/>
        <w:ind w:firstLine="397"/>
        <w:jc w:val="center"/>
        <w:rPr>
          <w:szCs w:val="28"/>
        </w:rPr>
      </w:pPr>
      <w:r w:rsidRPr="003574BE">
        <w:rPr>
          <w:szCs w:val="28"/>
        </w:rPr>
        <w:t>(национальный исследовательский университет)</w:t>
      </w:r>
    </w:p>
    <w:p w14:paraId="7F7D53A4" w14:textId="77777777" w:rsidR="005D6A35" w:rsidRPr="003574BE" w:rsidRDefault="005D6A35" w:rsidP="005D6A35">
      <w:pPr>
        <w:spacing w:after="0"/>
        <w:jc w:val="center"/>
        <w:rPr>
          <w:szCs w:val="28"/>
        </w:rPr>
      </w:pPr>
      <w:r>
        <w:rPr>
          <w:szCs w:val="28"/>
        </w:rPr>
        <w:t>Высшая школа электроники и компьютерных наук</w:t>
      </w:r>
    </w:p>
    <w:p w14:paraId="05FEB9BC" w14:textId="77777777" w:rsidR="005D6A35" w:rsidRDefault="005D6A35" w:rsidP="005D6A35">
      <w:pPr>
        <w:pStyle w:val="a3"/>
        <w:ind w:left="0"/>
        <w:rPr>
          <w:sz w:val="32"/>
          <w:szCs w:val="32"/>
        </w:rPr>
      </w:pPr>
      <w:r>
        <w:rPr>
          <w:szCs w:val="28"/>
        </w:rPr>
        <w:t xml:space="preserve">  </w:t>
      </w:r>
      <w:r w:rsidRPr="003574BE">
        <w:rPr>
          <w:szCs w:val="28"/>
        </w:rPr>
        <w:t>Кафедра «</w:t>
      </w:r>
      <w:r w:rsidRPr="00AF4D9D">
        <w:t>Информационно-измерительная техника</w:t>
      </w:r>
      <w:r w:rsidRPr="003574BE">
        <w:rPr>
          <w:szCs w:val="28"/>
        </w:rPr>
        <w:t>»</w:t>
      </w:r>
    </w:p>
    <w:p w14:paraId="18281E37" w14:textId="77777777" w:rsidR="005D6A35" w:rsidRDefault="005D6A35" w:rsidP="005D6A35">
      <w:pPr>
        <w:pStyle w:val="a3"/>
        <w:ind w:left="0"/>
        <w:rPr>
          <w:sz w:val="32"/>
          <w:szCs w:val="32"/>
        </w:rPr>
      </w:pPr>
    </w:p>
    <w:p w14:paraId="561BF14E" w14:textId="77777777" w:rsidR="005D6A35" w:rsidRDefault="005D6A35" w:rsidP="005D6A35">
      <w:pPr>
        <w:pStyle w:val="a3"/>
        <w:ind w:left="0"/>
        <w:rPr>
          <w:sz w:val="32"/>
          <w:szCs w:val="32"/>
        </w:rPr>
      </w:pPr>
    </w:p>
    <w:p w14:paraId="09052890" w14:textId="77777777" w:rsidR="005D6A35" w:rsidRDefault="005D6A35" w:rsidP="005D6A35">
      <w:pPr>
        <w:pStyle w:val="a3"/>
        <w:ind w:left="0"/>
        <w:rPr>
          <w:sz w:val="32"/>
          <w:szCs w:val="32"/>
        </w:rPr>
      </w:pPr>
    </w:p>
    <w:p w14:paraId="25F1CD05" w14:textId="266ADEF0" w:rsidR="005D6A35" w:rsidRPr="0037624D" w:rsidRDefault="005D6A35" w:rsidP="005D6A35">
      <w:pPr>
        <w:pStyle w:val="a3"/>
        <w:ind w:left="0"/>
        <w:rPr>
          <w:szCs w:val="32"/>
        </w:rPr>
      </w:pPr>
      <w:r w:rsidRPr="00E55BD5">
        <w:t>ОТЧЕТ</w:t>
      </w:r>
      <w:r w:rsidR="00333E30">
        <w:br/>
        <w:t>по практической работе №</w:t>
      </w:r>
      <w:r w:rsidR="00461D25">
        <w:t>2</w:t>
      </w:r>
      <w:r w:rsidR="00333E30">
        <w:br/>
        <w:t>на тему</w:t>
      </w:r>
      <w:r>
        <w:t xml:space="preserve"> «</w:t>
      </w:r>
      <w:r w:rsidRPr="000D1256">
        <w:rPr>
          <w:szCs w:val="28"/>
        </w:rPr>
        <w:t>Эмпирическая функция распределения случайной величины</w:t>
      </w:r>
      <w:r w:rsidRPr="000D1256">
        <w:t>»</w:t>
      </w:r>
      <w:r>
        <w:br/>
        <w:t>по дисциплине «Теория вероятностей и математическая статистика»</w:t>
      </w:r>
    </w:p>
    <w:p w14:paraId="4852EED7" w14:textId="77777777" w:rsidR="005D6A35" w:rsidRDefault="005D6A35" w:rsidP="005D6A35">
      <w:pPr>
        <w:pStyle w:val="Default"/>
        <w:jc w:val="both"/>
        <w:rPr>
          <w:sz w:val="28"/>
          <w:szCs w:val="28"/>
        </w:rPr>
      </w:pPr>
    </w:p>
    <w:p w14:paraId="30A18686" w14:textId="77777777" w:rsidR="005D6A35" w:rsidRDefault="005D6A35" w:rsidP="005D6A35">
      <w:pPr>
        <w:pStyle w:val="Default"/>
        <w:jc w:val="both"/>
        <w:rPr>
          <w:sz w:val="28"/>
          <w:szCs w:val="28"/>
        </w:rPr>
      </w:pPr>
    </w:p>
    <w:p w14:paraId="3FB2830B" w14:textId="77777777" w:rsidR="005D6A35" w:rsidRDefault="005D6A35" w:rsidP="005D6A35">
      <w:pPr>
        <w:pStyle w:val="Default"/>
        <w:jc w:val="both"/>
        <w:rPr>
          <w:sz w:val="28"/>
          <w:szCs w:val="28"/>
        </w:rPr>
      </w:pPr>
    </w:p>
    <w:p w14:paraId="3E5A17F6" w14:textId="77777777" w:rsidR="005D6A35" w:rsidRDefault="005D6A35" w:rsidP="005D6A35">
      <w:pPr>
        <w:pStyle w:val="Default"/>
        <w:jc w:val="both"/>
        <w:rPr>
          <w:sz w:val="28"/>
          <w:szCs w:val="28"/>
        </w:rPr>
      </w:pPr>
    </w:p>
    <w:p w14:paraId="2155FF7A" w14:textId="77777777" w:rsidR="005D6A35" w:rsidRDefault="005D6A35" w:rsidP="005D6A35">
      <w:pPr>
        <w:pStyle w:val="Default"/>
        <w:jc w:val="both"/>
        <w:rPr>
          <w:sz w:val="28"/>
          <w:szCs w:val="28"/>
        </w:rPr>
      </w:pPr>
    </w:p>
    <w:p w14:paraId="7B36AD41" w14:textId="77777777" w:rsidR="005D6A35" w:rsidRDefault="005D6A35" w:rsidP="005D6A35">
      <w:pPr>
        <w:pStyle w:val="Default"/>
        <w:jc w:val="both"/>
        <w:rPr>
          <w:sz w:val="28"/>
          <w:szCs w:val="28"/>
        </w:rPr>
      </w:pPr>
    </w:p>
    <w:p w14:paraId="7BA190D1" w14:textId="77777777" w:rsidR="005D6A35" w:rsidRDefault="005D6A35" w:rsidP="005D6A35">
      <w:pPr>
        <w:pStyle w:val="Default"/>
        <w:jc w:val="both"/>
        <w:rPr>
          <w:sz w:val="28"/>
          <w:szCs w:val="28"/>
        </w:rPr>
      </w:pPr>
    </w:p>
    <w:p w14:paraId="003DAC06" w14:textId="77777777" w:rsidR="005D6A35" w:rsidRDefault="005D6A35" w:rsidP="005D6A35">
      <w:pPr>
        <w:pStyle w:val="Default"/>
        <w:jc w:val="both"/>
        <w:rPr>
          <w:sz w:val="28"/>
          <w:szCs w:val="28"/>
        </w:rPr>
      </w:pPr>
    </w:p>
    <w:p w14:paraId="58FD0CAA" w14:textId="77777777" w:rsidR="005D6A35" w:rsidRDefault="005D6A35" w:rsidP="005D6A35">
      <w:pPr>
        <w:pStyle w:val="Default"/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Проверил: доцент</w:t>
      </w:r>
    </w:p>
    <w:p w14:paraId="7EDBAF38" w14:textId="77777777" w:rsidR="005D6A35" w:rsidRDefault="005D6A35" w:rsidP="005D6A35">
      <w:pPr>
        <w:pStyle w:val="Default"/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______________/ Лапин А.П.</w:t>
      </w:r>
      <w:r w:rsidR="00A4375E">
        <w:rPr>
          <w:sz w:val="28"/>
          <w:szCs w:val="28"/>
        </w:rPr>
        <w:t>/</w:t>
      </w:r>
    </w:p>
    <w:p w14:paraId="4CDE0149" w14:textId="77777777" w:rsidR="005D6A35" w:rsidRDefault="007E703A" w:rsidP="005D6A35">
      <w:pPr>
        <w:pStyle w:val="Default"/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«_</w:t>
      </w:r>
      <w:r w:rsidR="00A4375E">
        <w:rPr>
          <w:sz w:val="28"/>
          <w:szCs w:val="28"/>
        </w:rPr>
        <w:t>__</w:t>
      </w:r>
      <w:r w:rsidR="00FE4668">
        <w:rPr>
          <w:sz w:val="28"/>
          <w:szCs w:val="28"/>
        </w:rPr>
        <w:t>_» _</w:t>
      </w:r>
      <w:r>
        <w:rPr>
          <w:sz w:val="28"/>
          <w:szCs w:val="28"/>
        </w:rPr>
        <w:t>__________</w:t>
      </w:r>
      <w:r w:rsidR="005D6A35" w:rsidRPr="00AB30E3">
        <w:rPr>
          <w:sz w:val="28"/>
          <w:szCs w:val="28"/>
        </w:rPr>
        <w:t xml:space="preserve"> </w:t>
      </w:r>
      <w:r w:rsidR="000E190A">
        <w:rPr>
          <w:sz w:val="28"/>
          <w:szCs w:val="28"/>
        </w:rPr>
        <w:t>2023</w:t>
      </w:r>
      <w:r w:rsidR="005D6A35">
        <w:rPr>
          <w:sz w:val="28"/>
          <w:szCs w:val="28"/>
        </w:rPr>
        <w:t xml:space="preserve"> г.</w:t>
      </w:r>
    </w:p>
    <w:p w14:paraId="7BE436CA" w14:textId="77777777" w:rsidR="00293F13" w:rsidRDefault="00293F13" w:rsidP="005D6A35">
      <w:pPr>
        <w:pStyle w:val="Default"/>
        <w:jc w:val="both"/>
        <w:rPr>
          <w:sz w:val="28"/>
          <w:szCs w:val="28"/>
        </w:rPr>
      </w:pPr>
    </w:p>
    <w:p w14:paraId="7D16EB73" w14:textId="77777777" w:rsidR="008F2828" w:rsidRDefault="008F2828" w:rsidP="008F2828">
      <w:pPr>
        <w:pStyle w:val="Default"/>
        <w:ind w:left="5669"/>
        <w:jc w:val="both"/>
        <w:rPr>
          <w:sz w:val="28"/>
          <w:szCs w:val="28"/>
        </w:rPr>
      </w:pPr>
      <w:r>
        <w:rPr>
          <w:sz w:val="28"/>
          <w:szCs w:val="28"/>
        </w:rPr>
        <w:t>Автор работы:</w:t>
      </w:r>
    </w:p>
    <w:p w14:paraId="73539595" w14:textId="77777777" w:rsidR="000E190A" w:rsidRDefault="005D6A35" w:rsidP="008F2828">
      <w:pPr>
        <w:pStyle w:val="Default"/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7E703A">
        <w:rPr>
          <w:sz w:val="28"/>
          <w:szCs w:val="28"/>
        </w:rPr>
        <w:t>КЭ</w:t>
      </w:r>
      <w:r>
        <w:rPr>
          <w:sz w:val="28"/>
          <w:szCs w:val="28"/>
        </w:rPr>
        <w:t xml:space="preserve"> - </w:t>
      </w:r>
      <w:r w:rsidR="000D1256">
        <w:rPr>
          <w:sz w:val="28"/>
          <w:szCs w:val="28"/>
        </w:rPr>
        <w:t>21</w:t>
      </w:r>
      <w:r w:rsidR="000D1256" w:rsidRPr="000D1256">
        <w:rPr>
          <w:sz w:val="28"/>
          <w:szCs w:val="28"/>
        </w:rPr>
        <w:t>4</w:t>
      </w:r>
      <w:r w:rsidR="00B84E72">
        <w:rPr>
          <w:sz w:val="28"/>
          <w:szCs w:val="28"/>
        </w:rPr>
        <w:t xml:space="preserve"> </w:t>
      </w:r>
    </w:p>
    <w:p w14:paraId="689E6A3D" w14:textId="77777777" w:rsidR="005D6A35" w:rsidRPr="00D426D1" w:rsidRDefault="000D1256" w:rsidP="005D6A35">
      <w:pPr>
        <w:pStyle w:val="Default"/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_________/ </w:t>
      </w:r>
      <w:r w:rsidR="00906D9D">
        <w:rPr>
          <w:sz w:val="28"/>
          <w:szCs w:val="28"/>
        </w:rPr>
        <w:t>Туманов</w:t>
      </w:r>
      <w:r>
        <w:rPr>
          <w:sz w:val="28"/>
          <w:szCs w:val="28"/>
        </w:rPr>
        <w:t xml:space="preserve"> </w:t>
      </w:r>
      <w:proofErr w:type="gramStart"/>
      <w:r w:rsidR="00906D9D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906D9D">
        <w:rPr>
          <w:sz w:val="28"/>
          <w:szCs w:val="28"/>
        </w:rPr>
        <w:t>Г</w:t>
      </w:r>
      <w:r w:rsidR="00A4375E">
        <w:rPr>
          <w:sz w:val="28"/>
          <w:szCs w:val="28"/>
        </w:rPr>
        <w:t>.</w:t>
      </w:r>
      <w:proofErr w:type="gramEnd"/>
      <w:r w:rsidR="00B84E72">
        <w:rPr>
          <w:sz w:val="28"/>
          <w:szCs w:val="28"/>
        </w:rPr>
        <w:t xml:space="preserve"> / </w:t>
      </w:r>
    </w:p>
    <w:p w14:paraId="205EA2C5" w14:textId="77777777" w:rsidR="005D6A35" w:rsidRDefault="000E190A" w:rsidP="005D6A35">
      <w:pPr>
        <w:pStyle w:val="Default"/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«___</w:t>
      </w:r>
      <w:r w:rsidR="00FE4668">
        <w:rPr>
          <w:sz w:val="28"/>
          <w:szCs w:val="28"/>
        </w:rPr>
        <w:t>_» _</w:t>
      </w:r>
      <w:r>
        <w:rPr>
          <w:sz w:val="28"/>
          <w:szCs w:val="28"/>
        </w:rPr>
        <w:t>__________2023</w:t>
      </w:r>
      <w:r w:rsidR="005D6A35">
        <w:rPr>
          <w:sz w:val="28"/>
          <w:szCs w:val="28"/>
        </w:rPr>
        <w:t xml:space="preserve"> г.</w:t>
      </w:r>
    </w:p>
    <w:p w14:paraId="699715AA" w14:textId="77777777" w:rsidR="005D6A35" w:rsidRPr="002026C5" w:rsidRDefault="005D6A35" w:rsidP="005D6A35">
      <w:pPr>
        <w:rPr>
          <w:b/>
        </w:rPr>
      </w:pPr>
    </w:p>
    <w:p w14:paraId="6426FA24" w14:textId="77777777" w:rsidR="005D6A35" w:rsidRDefault="005D6A35" w:rsidP="005D6A35">
      <w:pPr>
        <w:rPr>
          <w:b/>
        </w:rPr>
      </w:pPr>
    </w:p>
    <w:p w14:paraId="465719AF" w14:textId="77777777" w:rsidR="005D6A35" w:rsidRDefault="005D6A35" w:rsidP="005D6A35">
      <w:pPr>
        <w:rPr>
          <w:b/>
        </w:rPr>
      </w:pPr>
    </w:p>
    <w:p w14:paraId="168129EA" w14:textId="77777777" w:rsidR="008D71D4" w:rsidRDefault="008D71D4" w:rsidP="005D6A35">
      <w:pPr>
        <w:rPr>
          <w:b/>
        </w:rPr>
      </w:pPr>
    </w:p>
    <w:p w14:paraId="7431B997" w14:textId="77777777" w:rsidR="008D71D4" w:rsidRDefault="008D71D4" w:rsidP="005D6A35">
      <w:pPr>
        <w:rPr>
          <w:b/>
        </w:rPr>
      </w:pPr>
    </w:p>
    <w:p w14:paraId="32A9CFEA" w14:textId="77777777" w:rsidR="000D1256" w:rsidRDefault="000D1256" w:rsidP="005D6A35">
      <w:pPr>
        <w:rPr>
          <w:b/>
        </w:rPr>
      </w:pPr>
    </w:p>
    <w:p w14:paraId="379A19CD" w14:textId="77777777" w:rsidR="007E703A" w:rsidRDefault="007E703A" w:rsidP="007E703A">
      <w:pPr>
        <w:rPr>
          <w:b/>
        </w:rPr>
      </w:pPr>
    </w:p>
    <w:p w14:paraId="2DDCA67D" w14:textId="77777777" w:rsidR="001D6488" w:rsidRDefault="001D6488" w:rsidP="001D6488">
      <w:pPr>
        <w:ind w:firstLine="24"/>
        <w:jc w:val="center"/>
      </w:pPr>
      <w:r>
        <w:t>Челябинск 2023</w:t>
      </w:r>
    </w:p>
    <w:p w14:paraId="04EBDB29" w14:textId="77777777" w:rsidR="005D6A35" w:rsidRPr="00CE7FD1" w:rsidRDefault="005D6A35" w:rsidP="001D6488">
      <w:pPr>
        <w:ind w:firstLine="24"/>
        <w:jc w:val="center"/>
      </w:pPr>
      <w:r w:rsidRPr="00CE7FD1">
        <w:lastRenderedPageBreak/>
        <w:t>ОГЛАВЛЕНИЕ</w:t>
      </w:r>
    </w:p>
    <w:sdt>
      <w:sdtPr>
        <w:rPr>
          <w:rFonts w:ascii="Times New Roman" w:eastAsia="Calibri" w:hAnsi="Times New Roman"/>
          <w:b/>
          <w:bCs w:val="0"/>
          <w:color w:val="auto"/>
          <w:szCs w:val="22"/>
        </w:rPr>
        <w:id w:val="98343549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67436DE3" w14:textId="77777777" w:rsidR="005D6A35" w:rsidRPr="001A3EE4" w:rsidRDefault="005D6A35" w:rsidP="00CF6ED5">
          <w:pPr>
            <w:pStyle w:val="a4"/>
            <w:spacing w:after="100" w:line="240" w:lineRule="auto"/>
            <w:ind w:left="340"/>
            <w:rPr>
              <w:b/>
            </w:rPr>
          </w:pPr>
        </w:p>
        <w:p w14:paraId="20DB8DEF" w14:textId="01BF7C34" w:rsidR="00CF6ED5" w:rsidRDefault="005D6A35" w:rsidP="00CF6ED5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1A3EE4">
            <w:fldChar w:fldCharType="begin"/>
          </w:r>
          <w:r w:rsidRPr="001A3EE4">
            <w:instrText xml:space="preserve"> TOC \o "1-3" \h \z \u </w:instrText>
          </w:r>
          <w:r w:rsidRPr="001A3EE4">
            <w:fldChar w:fldCharType="separate"/>
          </w:r>
          <w:hyperlink w:anchor="_Toc127277771" w:history="1">
            <w:r w:rsidR="00CF6ED5" w:rsidRPr="00C46902">
              <w:rPr>
                <w:rStyle w:val="a5"/>
              </w:rPr>
              <w:t>ВВЕДЕНИЕ</w:t>
            </w:r>
            <w:r w:rsidR="00CF6ED5">
              <w:rPr>
                <w:webHidden/>
              </w:rPr>
              <w:tab/>
            </w:r>
            <w:r w:rsidR="00CF6ED5">
              <w:rPr>
                <w:webHidden/>
              </w:rPr>
              <w:fldChar w:fldCharType="begin"/>
            </w:r>
            <w:r w:rsidR="00CF6ED5">
              <w:rPr>
                <w:webHidden/>
              </w:rPr>
              <w:instrText xml:space="preserve"> PAGEREF _Toc127277771 \h </w:instrText>
            </w:r>
            <w:r w:rsidR="00CF6ED5">
              <w:rPr>
                <w:webHidden/>
              </w:rPr>
            </w:r>
            <w:r w:rsidR="00CF6ED5">
              <w:rPr>
                <w:webHidden/>
              </w:rPr>
              <w:fldChar w:fldCharType="separate"/>
            </w:r>
            <w:r w:rsidR="0045743D">
              <w:rPr>
                <w:webHidden/>
              </w:rPr>
              <w:t>3</w:t>
            </w:r>
            <w:r w:rsidR="00CF6ED5">
              <w:rPr>
                <w:webHidden/>
              </w:rPr>
              <w:fldChar w:fldCharType="end"/>
            </w:r>
          </w:hyperlink>
        </w:p>
        <w:p w14:paraId="21E0D5F4" w14:textId="77777777" w:rsidR="00CF6ED5" w:rsidRDefault="00CF6ED5" w:rsidP="00CF6ED5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CF6ED5">
            <w:t xml:space="preserve">1 </w:t>
          </w:r>
          <w:hyperlink w:anchor="_Toc127277772" w:history="1">
            <w:r w:rsidRPr="00C46902">
              <w:rPr>
                <w:rStyle w:val="a5"/>
              </w:rPr>
              <w:t>ИСХОДНЫЕ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_Toc127277772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743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7CBA19" w14:textId="77777777" w:rsidR="00CF6ED5" w:rsidRDefault="00CF6ED5" w:rsidP="00CF6ED5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CF6ED5">
            <w:t xml:space="preserve">2 </w:t>
          </w:r>
          <w:hyperlink w:anchor="_Toc127277773" w:history="1">
            <w:r w:rsidRPr="00C46902">
              <w:rPr>
                <w:rStyle w:val="a5"/>
              </w:rPr>
              <w:t>АЛГОРИТМ ОБРАБОТКИ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_Toc127277773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743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FC1D5C" w14:textId="77777777" w:rsidR="00CF6ED5" w:rsidRDefault="00CF6ED5" w:rsidP="00CF6ED5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CF6ED5">
            <w:t xml:space="preserve">3 </w:t>
          </w:r>
          <w:hyperlink w:anchor="_Toc127277774" w:history="1">
            <w:r w:rsidRPr="00C46902">
              <w:rPr>
                <w:rStyle w:val="a5"/>
              </w:rPr>
              <w:t>ПРИМЕНЕНИЕ АЛГОРИТМА ДЛЯ ОБРАБОТКИ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_Toc127277774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743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2FF28D0" w14:textId="77777777" w:rsidR="00CF6ED5" w:rsidRDefault="00000000" w:rsidP="00CF6ED5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7277775" w:history="1">
            <w:r w:rsidR="00CF6ED5" w:rsidRPr="00C46902">
              <w:rPr>
                <w:rStyle w:val="a5"/>
              </w:rPr>
              <w:t>ЗАКЛЮЧЕНИЕ</w:t>
            </w:r>
            <w:r w:rsidR="00CF6ED5">
              <w:rPr>
                <w:webHidden/>
              </w:rPr>
              <w:tab/>
            </w:r>
            <w:r w:rsidR="00CF6ED5">
              <w:rPr>
                <w:webHidden/>
              </w:rPr>
              <w:fldChar w:fldCharType="begin"/>
            </w:r>
            <w:r w:rsidR="00CF6ED5">
              <w:rPr>
                <w:webHidden/>
              </w:rPr>
              <w:instrText xml:space="preserve"> PAGEREF _Toc127277775 \h </w:instrText>
            </w:r>
            <w:r w:rsidR="00CF6ED5">
              <w:rPr>
                <w:webHidden/>
              </w:rPr>
            </w:r>
            <w:r w:rsidR="00CF6ED5">
              <w:rPr>
                <w:webHidden/>
              </w:rPr>
              <w:fldChar w:fldCharType="separate"/>
            </w:r>
            <w:r w:rsidR="0045743D">
              <w:rPr>
                <w:webHidden/>
              </w:rPr>
              <w:t>12</w:t>
            </w:r>
            <w:r w:rsidR="00CF6ED5">
              <w:rPr>
                <w:webHidden/>
              </w:rPr>
              <w:fldChar w:fldCharType="end"/>
            </w:r>
          </w:hyperlink>
        </w:p>
        <w:p w14:paraId="41CD9DF6" w14:textId="49CEBD90" w:rsidR="00CF6ED5" w:rsidRDefault="00000000" w:rsidP="00CF6ED5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7277776" w:history="1">
            <w:r w:rsidR="00CF6ED5" w:rsidRPr="00C46902">
              <w:rPr>
                <w:rStyle w:val="a5"/>
              </w:rPr>
              <w:t>БИБЛИОГРАФИЧЕСКИЙ СПИСОК</w:t>
            </w:r>
            <w:r w:rsidR="00CF6ED5">
              <w:rPr>
                <w:webHidden/>
              </w:rPr>
              <w:tab/>
            </w:r>
            <w:r w:rsidR="00CF6ED5">
              <w:rPr>
                <w:webHidden/>
              </w:rPr>
              <w:fldChar w:fldCharType="begin"/>
            </w:r>
            <w:r w:rsidR="00CF6ED5">
              <w:rPr>
                <w:webHidden/>
              </w:rPr>
              <w:instrText xml:space="preserve"> PAGEREF _Toc127277776 \h </w:instrText>
            </w:r>
            <w:r w:rsidR="00CF6ED5">
              <w:rPr>
                <w:webHidden/>
              </w:rPr>
            </w:r>
            <w:r w:rsidR="00CF6ED5">
              <w:rPr>
                <w:webHidden/>
              </w:rPr>
              <w:fldChar w:fldCharType="separate"/>
            </w:r>
            <w:r w:rsidR="0045743D">
              <w:rPr>
                <w:webHidden/>
              </w:rPr>
              <w:t>13</w:t>
            </w:r>
            <w:r w:rsidR="00CF6ED5">
              <w:rPr>
                <w:webHidden/>
              </w:rPr>
              <w:fldChar w:fldCharType="end"/>
            </w:r>
          </w:hyperlink>
        </w:p>
        <w:p w14:paraId="0831BD83" w14:textId="2459D8A7" w:rsidR="001D6488" w:rsidRDefault="005D6A35" w:rsidP="00CF6ED5">
          <w:r w:rsidRPr="001A3EE4">
            <w:fldChar w:fldCharType="end"/>
          </w:r>
        </w:p>
      </w:sdtContent>
    </w:sdt>
    <w:p w14:paraId="77400794" w14:textId="77777777" w:rsidR="001D6488" w:rsidRDefault="001D6488" w:rsidP="00CF6ED5">
      <w:r>
        <w:br w:type="page"/>
      </w:r>
    </w:p>
    <w:p w14:paraId="6E6FB36C" w14:textId="77777777" w:rsidR="004010F7" w:rsidRDefault="001D6488" w:rsidP="00460D69">
      <w:pPr>
        <w:pStyle w:val="1"/>
        <w:spacing w:before="0" w:after="200"/>
        <w:rPr>
          <w:rFonts w:cs="Times New Roman"/>
        </w:rPr>
      </w:pPr>
      <w:bookmarkStart w:id="0" w:name="_Toc127277771"/>
      <w:r w:rsidRPr="001D6488">
        <w:rPr>
          <w:rFonts w:cs="Times New Roman"/>
        </w:rPr>
        <w:lastRenderedPageBreak/>
        <w:t>В</w:t>
      </w:r>
      <w:r>
        <w:rPr>
          <w:rFonts w:cs="Times New Roman"/>
        </w:rPr>
        <w:t>ВЕДЕНИЕ</w:t>
      </w:r>
      <w:bookmarkEnd w:id="0"/>
    </w:p>
    <w:p w14:paraId="4E431D69" w14:textId="77777777" w:rsidR="000F67DB" w:rsidRDefault="00906D9D" w:rsidP="00C0554E">
      <w:pPr>
        <w:ind w:firstLine="397"/>
        <w:jc w:val="both"/>
      </w:pPr>
      <w:r>
        <w:t>С каждым годом в мире становится всё больше и больше информации,</w:t>
      </w:r>
      <w:r w:rsidR="004B717A">
        <w:t xml:space="preserve"> из-за чего растёт потребность её анализировать</w:t>
      </w:r>
      <w:r w:rsidR="00D40FB8">
        <w:t xml:space="preserve">. Для анализа данных </w:t>
      </w:r>
      <w:r w:rsidR="007C5300">
        <w:t>учёному</w:t>
      </w:r>
      <w:r w:rsidR="00D40FB8">
        <w:t xml:space="preserve"> необходимо знать основы теории вероятности и математической статистики, ведь для исследований </w:t>
      </w:r>
      <w:r w:rsidR="004B717A">
        <w:t>учёный</w:t>
      </w:r>
      <w:r w:rsidR="00D40FB8">
        <w:t xml:space="preserve"> долж</w:t>
      </w:r>
      <w:r w:rsidR="00842DD2">
        <w:t>ен</w:t>
      </w:r>
      <w:r w:rsidR="00D40FB8">
        <w:t xml:space="preserve"> грамотно провести статистическую обработку экспериментальных данных. Помимо этого, </w:t>
      </w:r>
      <w:r w:rsidR="004B717A">
        <w:t>исследователь</w:t>
      </w:r>
      <w:r w:rsidR="00D40FB8">
        <w:t xml:space="preserve"> должен</w:t>
      </w:r>
      <w:r w:rsidR="00174669">
        <w:t xml:space="preserve"> представить информацию в понятной форме. </w:t>
      </w:r>
      <w:r w:rsidR="00842DD2">
        <w:t>Большое количество</w:t>
      </w:r>
      <w:r w:rsidR="00174669">
        <w:t xml:space="preserve"> исследователей использу</w:t>
      </w:r>
      <w:r w:rsidR="00842DD2">
        <w:t>е</w:t>
      </w:r>
      <w:r w:rsidR="00174669">
        <w:t xml:space="preserve">т именно результат статистической обработки, а не множество исходных </w:t>
      </w:r>
      <w:r w:rsidR="00B75EE1">
        <w:t>данных</w:t>
      </w:r>
      <w:r w:rsidR="00174669">
        <w:t>, поэтому можно сказать, что знание основ теории вероятности и математической статистики является необходимостью, так как без их понимания нельзя будет говорить об итогах проделанного исследования.</w:t>
      </w:r>
    </w:p>
    <w:p w14:paraId="7FCC23A0" w14:textId="77777777" w:rsidR="00B00CFB" w:rsidRDefault="007C5300" w:rsidP="00C0554E">
      <w:pPr>
        <w:ind w:firstLine="397"/>
        <w:jc w:val="both"/>
      </w:pPr>
      <w:r>
        <w:t>Для полного понимания исследуемой темы обратимся к следующим определениям.</w:t>
      </w:r>
    </w:p>
    <w:p w14:paraId="557FB333" w14:textId="77777777" w:rsidR="0087779C" w:rsidRPr="00AE257E" w:rsidRDefault="0087779C" w:rsidP="00C0554E">
      <w:pPr>
        <w:ind w:firstLine="397"/>
        <w:jc w:val="both"/>
        <w:rPr>
          <w:rFonts w:eastAsia="Times New Roman"/>
          <w:sz w:val="24"/>
        </w:rPr>
      </w:pPr>
      <w:r>
        <w:t>Первая задача математическо</w:t>
      </w:r>
      <w:r w:rsidR="000F67DB">
        <w:t>й</w:t>
      </w:r>
      <w:r>
        <w:t xml:space="preserve"> статистики </w:t>
      </w:r>
      <w:r w:rsidR="00A05741">
        <w:t>–</w:t>
      </w:r>
      <w:r>
        <w:t xml:space="preserve"> указать способы сбора и группировки статистических сведений, полученных в результате наблюдений или в результате специально поставленных экспериментов.</w:t>
      </w:r>
      <w:r w:rsidR="00AE257E">
        <w:t xml:space="preserve"> </w:t>
      </w:r>
      <w:r>
        <w:t>Вторая задача математическо</w:t>
      </w:r>
      <w:r w:rsidR="000F67DB">
        <w:t>й</w:t>
      </w:r>
      <w:r>
        <w:t xml:space="preserve"> статистики </w:t>
      </w:r>
      <w:r w:rsidR="00A05741">
        <w:t>—</w:t>
      </w:r>
      <w:r>
        <w:t xml:space="preserve"> разрабо</w:t>
      </w:r>
      <w:r>
        <w:softHyphen/>
        <w:t>тать методы анализа статистических данных в зависи</w:t>
      </w:r>
      <w:r>
        <w:softHyphen/>
        <w:t>мости от целе</w:t>
      </w:r>
      <w:r w:rsidR="000F67DB">
        <w:t>й</w:t>
      </w:r>
      <w:r>
        <w:t xml:space="preserve"> исследования.</w:t>
      </w:r>
      <w:r w:rsidR="000F67DB">
        <w:t xml:space="preserve"> </w:t>
      </w:r>
      <w:r w:rsidR="000F67DB" w:rsidRPr="000F67DB">
        <w:t>[1]</w:t>
      </w:r>
    </w:p>
    <w:p w14:paraId="1F0A91F5" w14:textId="77777777" w:rsidR="00A412B9" w:rsidRDefault="00B00CFB" w:rsidP="00C0554E">
      <w:pPr>
        <w:ind w:firstLine="397"/>
        <w:jc w:val="both"/>
      </w:pPr>
      <w:r>
        <w:t xml:space="preserve">Теория вероятностей есть математическая наука, изучающая закономерности в случайных явлениях. </w:t>
      </w:r>
      <w:r w:rsidRPr="00B00CFB">
        <w:t>[</w:t>
      </w:r>
      <w:r w:rsidR="00AE257E">
        <w:t>2</w:t>
      </w:r>
      <w:r w:rsidRPr="00B00CFB">
        <w:t>]</w:t>
      </w:r>
    </w:p>
    <w:p w14:paraId="738E2317" w14:textId="77777777" w:rsidR="00C148DD" w:rsidRDefault="00CF6ED5" w:rsidP="00C0554E">
      <w:pPr>
        <w:ind w:firstLine="397"/>
        <w:jc w:val="both"/>
      </w:pPr>
      <w:r>
        <w:t>Случайной</w:t>
      </w:r>
      <w:r w:rsidR="00D3026C">
        <w:t xml:space="preserve"> называют величину, которая в результате испытаний примет одно и только одно возможное значение, наперед не известное и зависящее от случайных </w:t>
      </w:r>
      <w:r w:rsidR="00BB6D62">
        <w:t>причин,</w:t>
      </w:r>
      <w:r w:rsidR="00D3026C">
        <w:t xml:space="preserve"> которые заранее не могут быть </w:t>
      </w:r>
      <w:r w:rsidR="00BB6D62">
        <w:t>учтены.</w:t>
      </w:r>
      <w:r w:rsidR="00BB6D62" w:rsidRPr="00CF6ED5">
        <w:t xml:space="preserve"> [</w:t>
      </w:r>
      <w:r w:rsidR="00FD5DF8">
        <w:t>1</w:t>
      </w:r>
      <w:r w:rsidRPr="00D3026C">
        <w:t>]</w:t>
      </w:r>
    </w:p>
    <w:p w14:paraId="2EE52750" w14:textId="77777777" w:rsidR="00434C99" w:rsidRPr="00A05741" w:rsidRDefault="00434C99" w:rsidP="00C0554E">
      <w:pPr>
        <w:ind w:firstLine="397"/>
        <w:jc w:val="both"/>
      </w:pPr>
      <w:r>
        <w:t>Генеральной совокупностью называют всю совокупность реализации случайной величины, все возможные наблюдения некоторого показателя, все возможные исходы некоторого испытания</w:t>
      </w:r>
      <w:r w:rsidR="00D71AB9">
        <w:t>.</w:t>
      </w:r>
      <w:r w:rsidR="00A05741">
        <w:t xml:space="preserve"> </w:t>
      </w:r>
      <w:r w:rsidR="00A05741" w:rsidRPr="009E7545">
        <w:t>[</w:t>
      </w:r>
      <w:r w:rsidR="003D5ED8">
        <w:t>3</w:t>
      </w:r>
      <w:r w:rsidR="00A05741" w:rsidRPr="009E7545">
        <w:t>]</w:t>
      </w:r>
    </w:p>
    <w:p w14:paraId="2821E894" w14:textId="77777777" w:rsidR="00A05741" w:rsidRDefault="00A05741" w:rsidP="00C0554E">
      <w:pPr>
        <w:ind w:firstLine="397"/>
        <w:jc w:val="both"/>
      </w:pPr>
      <w:r>
        <w:t xml:space="preserve">Выборочная совокупность (выборка) </w:t>
      </w:r>
      <w:r w:rsidR="003D5ED8">
        <w:t>—</w:t>
      </w:r>
      <w:r>
        <w:t xml:space="preserve"> </w:t>
      </w:r>
      <w:r w:rsidR="00362CD1">
        <w:t>отобранные из генеральной совокупности объекты.</w:t>
      </w:r>
    </w:p>
    <w:p w14:paraId="37E4384E" w14:textId="77777777" w:rsidR="00E61C93" w:rsidRDefault="00E61C93" w:rsidP="00C0554E">
      <w:pPr>
        <w:ind w:firstLine="397"/>
        <w:jc w:val="both"/>
      </w:pPr>
      <w:r w:rsidRPr="00E61C93">
        <w:t>Эмпирическо</w:t>
      </w:r>
      <w:r>
        <w:t>й</w:t>
      </w:r>
      <w:r w:rsidRPr="00E61C93">
        <w:t xml:space="preserve"> функцие</w:t>
      </w:r>
      <w:r>
        <w:t>й</w:t>
      </w:r>
      <w:r w:rsidRPr="00E61C93">
        <w:t xml:space="preserve"> распределения</w:t>
      </w:r>
      <w:r>
        <w:rPr>
          <w:i/>
          <w:iCs/>
        </w:rPr>
        <w:t xml:space="preserve"> </w:t>
      </w:r>
      <w:r>
        <w:t>(функцией рас</w:t>
      </w:r>
      <w:r>
        <w:softHyphen/>
        <w:t xml:space="preserve">пределения выборки) называют функцию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(x)</m:t>
        </m:r>
      </m:oMath>
      <w:r w:rsidRPr="00E61C93">
        <w:t>,</w:t>
      </w:r>
      <w:r>
        <w:rPr>
          <w:i/>
          <w:iCs/>
        </w:rPr>
        <w:t xml:space="preserve"> </w:t>
      </w:r>
      <w:r>
        <w:t>опреде</w:t>
      </w:r>
      <w:r>
        <w:softHyphen/>
        <w:t xml:space="preserve">ляющую для каждого значения </w:t>
      </w:r>
      <w:r>
        <w:rPr>
          <w:i/>
          <w:iCs/>
        </w:rPr>
        <w:t xml:space="preserve">х </w:t>
      </w:r>
      <w:r>
        <w:t xml:space="preserve">относительную частоту события </w:t>
      </w:r>
      <m:oMath>
        <m:r>
          <w:rPr>
            <w:rFonts w:ascii="Cambria Math" w:hAnsi="Cambria Math"/>
          </w:rPr>
          <m:t>X&lt;x</m:t>
        </m:r>
      </m:oMath>
      <w:r>
        <w:rPr>
          <w:i/>
          <w:iCs/>
        </w:rPr>
        <w:t xml:space="preserve">. </w:t>
      </w:r>
      <w:r w:rsidRPr="00E61C93">
        <w:t>[</w:t>
      </w:r>
      <w:r w:rsidR="00FD5DF8">
        <w:t>1</w:t>
      </w:r>
      <w:r w:rsidRPr="00E61C93">
        <w:t>]</w:t>
      </w:r>
    </w:p>
    <w:p w14:paraId="4950C733" w14:textId="77777777" w:rsidR="00FD5DF8" w:rsidRDefault="00FD5DF8" w:rsidP="00C0554E">
      <w:pPr>
        <w:ind w:firstLine="397"/>
        <w:jc w:val="both"/>
      </w:pPr>
      <w:r>
        <w:t>Целью данной практической работы является построение эмпирической функции распределения для случайной выборки, состоящей из 100 элементов, с помощью специального алгоритма и сделать выводы об особенностях распределения случайной величины.</w:t>
      </w:r>
    </w:p>
    <w:p w14:paraId="3AF6D894" w14:textId="77777777" w:rsidR="00AF778F" w:rsidRPr="00D022CE" w:rsidRDefault="00D022CE" w:rsidP="00C0554E">
      <w:pPr>
        <w:ind w:firstLine="397"/>
        <w:jc w:val="both"/>
        <w:rPr>
          <w:rFonts w:eastAsia="Times New Roman"/>
          <w:sz w:val="24"/>
        </w:rPr>
      </w:pPr>
      <w:r>
        <w:t xml:space="preserve">Работа выполнена в соответствии с СТО ЮУрГУ </w:t>
      </w:r>
      <w:proofErr w:type="gramStart"/>
      <w:r>
        <w:t>04-2008</w:t>
      </w:r>
      <w:proofErr w:type="gramEnd"/>
      <w:r>
        <w:t xml:space="preserve"> </w:t>
      </w:r>
      <w:r w:rsidRPr="00D022CE">
        <w:t>[4].</w:t>
      </w:r>
    </w:p>
    <w:p w14:paraId="2ADF7292" w14:textId="77777777" w:rsidR="00A412B9" w:rsidRDefault="00A412B9">
      <w:pPr>
        <w:spacing w:line="276" w:lineRule="auto"/>
      </w:pPr>
      <w:r>
        <w:br w:type="page"/>
      </w:r>
    </w:p>
    <w:p w14:paraId="593B057B" w14:textId="77777777" w:rsidR="00C148DD" w:rsidRPr="0045743D" w:rsidRDefault="00560E67" w:rsidP="00C148DD">
      <w:pPr>
        <w:pStyle w:val="1"/>
        <w:spacing w:after="200"/>
      </w:pPr>
      <w:bookmarkStart w:id="1" w:name="_Toc127277772"/>
      <w:r>
        <w:lastRenderedPageBreak/>
        <w:t xml:space="preserve">1 </w:t>
      </w:r>
      <w:r w:rsidR="00A412B9">
        <w:t>ИСХОДНЫЕ ДАННЫЕ</w:t>
      </w:r>
      <w:bookmarkEnd w:id="1"/>
    </w:p>
    <w:p w14:paraId="484E3399" w14:textId="77777777" w:rsidR="007C2792" w:rsidRPr="00C148DD" w:rsidRDefault="007C2792" w:rsidP="00E7138B">
      <w:pPr>
        <w:ind w:firstLine="397"/>
        <w:jc w:val="both"/>
      </w:pPr>
      <w:r>
        <w:t xml:space="preserve">После проведения некоторого эксперимента были получены данные, приведённые в </w:t>
      </w:r>
      <w:r w:rsidR="00560E67">
        <w:t>Т</w:t>
      </w:r>
      <w:r>
        <w:t>аблице 1.</w:t>
      </w:r>
    </w:p>
    <w:p w14:paraId="7B1E4E58" w14:textId="77777777" w:rsidR="00C148DD" w:rsidRDefault="00C148DD" w:rsidP="005E5DAB">
      <w:pPr>
        <w:spacing w:after="0"/>
      </w:pPr>
      <w:r>
        <w:t xml:space="preserve">Таблица </w:t>
      </w:r>
      <w:fldSimple w:instr=" SEQ Таблица \* ARABIC ">
        <w:r w:rsidR="00E34C1F">
          <w:rPr>
            <w:noProof/>
          </w:rPr>
          <w:t>1</w:t>
        </w:r>
      </w:fldSimple>
      <w:r w:rsidR="00516B62">
        <w:t xml:space="preserve"> </w:t>
      </w:r>
      <w:r w:rsidR="00516B62">
        <w:softHyphen/>
        <w:t xml:space="preserve">– </w:t>
      </w:r>
      <w:r w:rsidR="00AC5754">
        <w:t>И</w:t>
      </w:r>
      <w:r w:rsidR="00516B62">
        <w:t>сходные данные</w:t>
      </w:r>
    </w:p>
    <w:p w14:paraId="54B07709" w14:textId="77777777" w:rsidR="0034704C" w:rsidRDefault="0034704C" w:rsidP="005E5DAB">
      <w:pPr>
        <w:spacing w:after="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15"/>
        <w:gridCol w:w="1914"/>
        <w:gridCol w:w="1914"/>
        <w:gridCol w:w="1914"/>
        <w:gridCol w:w="1914"/>
      </w:tblGrid>
      <w:tr w:rsidR="00876628" w:rsidRPr="006C3859" w14:paraId="07E7E0A8" w14:textId="77777777" w:rsidTr="00A47AE8">
        <w:trPr>
          <w:trHeight w:val="6532"/>
        </w:trPr>
        <w:tc>
          <w:tcPr>
            <w:tcW w:w="1915" w:type="dxa"/>
          </w:tcPr>
          <w:p w14:paraId="73E88569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98</w:t>
            </w:r>
          </w:p>
          <w:p w14:paraId="3A52FB37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11</w:t>
            </w:r>
          </w:p>
          <w:p w14:paraId="1C7C4061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83</w:t>
            </w:r>
          </w:p>
          <w:p w14:paraId="65BE8315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88</w:t>
            </w:r>
          </w:p>
          <w:p w14:paraId="58B79F29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99</w:t>
            </w:r>
          </w:p>
          <w:p w14:paraId="1761BC44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65</w:t>
            </w:r>
          </w:p>
          <w:p w14:paraId="1B804469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80</w:t>
            </w:r>
          </w:p>
          <w:p w14:paraId="22CD4378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74</w:t>
            </w:r>
          </w:p>
          <w:p w14:paraId="37A20579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69</w:t>
            </w:r>
          </w:p>
          <w:p w14:paraId="5DB8B33E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9</w:t>
            </w:r>
          </w:p>
          <w:p w14:paraId="11C14BE2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52</w:t>
            </w:r>
          </w:p>
          <w:p w14:paraId="3F88E854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80</w:t>
            </w:r>
          </w:p>
          <w:p w14:paraId="0245C672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45</w:t>
            </w:r>
          </w:p>
          <w:p w14:paraId="49DAB46B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68</w:t>
            </w:r>
          </w:p>
          <w:p w14:paraId="66483EC5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59</w:t>
            </w:r>
          </w:p>
          <w:p w14:paraId="7C9CEA7F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48</w:t>
            </w:r>
          </w:p>
          <w:p w14:paraId="2ADD0FA9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12</w:t>
            </w:r>
          </w:p>
          <w:p w14:paraId="7DAE943E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35</w:t>
            </w:r>
          </w:p>
          <w:p w14:paraId="2D7A042A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91</w:t>
            </w:r>
          </w:p>
          <w:p w14:paraId="3CFE79A1" w14:textId="77777777" w:rsidR="00876628" w:rsidRPr="00C148DD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89</w:t>
            </w:r>
          </w:p>
        </w:tc>
        <w:tc>
          <w:tcPr>
            <w:tcW w:w="1914" w:type="dxa"/>
          </w:tcPr>
          <w:p w14:paraId="098CDC13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1</w:t>
            </w:r>
          </w:p>
          <w:p w14:paraId="7BE37C6C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50</w:t>
            </w:r>
          </w:p>
          <w:p w14:paraId="61292BED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29</w:t>
            </w:r>
          </w:p>
          <w:p w14:paraId="03870422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54</w:t>
            </w:r>
          </w:p>
          <w:p w14:paraId="6DB64871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46</w:t>
            </w:r>
          </w:p>
          <w:p w14:paraId="05060AD2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11</w:t>
            </w:r>
          </w:p>
          <w:p w14:paraId="53D9BFD4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43</w:t>
            </w:r>
          </w:p>
          <w:p w14:paraId="63A101ED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9</w:t>
            </w:r>
          </w:p>
          <w:p w14:paraId="32D3E01A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62</w:t>
            </w:r>
          </w:p>
          <w:p w14:paraId="05491AB8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32</w:t>
            </w:r>
          </w:p>
          <w:p w14:paraId="6092AD14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77</w:t>
            </w:r>
          </w:p>
          <w:p w14:paraId="7606C6DB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54</w:t>
            </w:r>
          </w:p>
          <w:p w14:paraId="7D07C3A7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96</w:t>
            </w:r>
          </w:p>
          <w:p w14:paraId="2DE9E6DD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2</w:t>
            </w:r>
          </w:p>
          <w:p w14:paraId="014A763E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73</w:t>
            </w:r>
          </w:p>
          <w:p w14:paraId="20A6E6B7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76</w:t>
            </w:r>
          </w:p>
          <w:p w14:paraId="3DEDCB2E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56</w:t>
            </w:r>
          </w:p>
          <w:p w14:paraId="66987ABD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98</w:t>
            </w:r>
          </w:p>
          <w:p w14:paraId="02A990B6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68</w:t>
            </w:r>
          </w:p>
          <w:p w14:paraId="3E2146BF" w14:textId="77777777" w:rsidR="00876628" w:rsidRPr="00C148DD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5</w:t>
            </w:r>
          </w:p>
        </w:tc>
        <w:tc>
          <w:tcPr>
            <w:tcW w:w="1914" w:type="dxa"/>
          </w:tcPr>
          <w:p w14:paraId="1DA3E2CF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67</w:t>
            </w:r>
          </w:p>
          <w:p w14:paraId="3340EC60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31</w:t>
            </w:r>
          </w:p>
          <w:p w14:paraId="5CB8FC29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34</w:t>
            </w:r>
          </w:p>
          <w:p w14:paraId="3FAE9034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0</w:t>
            </w:r>
          </w:p>
          <w:p w14:paraId="26DEF688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48</w:t>
            </w:r>
          </w:p>
          <w:p w14:paraId="52A47880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74</w:t>
            </w:r>
          </w:p>
          <w:p w14:paraId="0AAFB014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35</w:t>
            </w:r>
          </w:p>
          <w:p w14:paraId="1102A01F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17</w:t>
            </w:r>
          </w:p>
          <w:p w14:paraId="2CC58939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3</w:t>
            </w:r>
          </w:p>
          <w:p w14:paraId="312E1FE2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5</w:t>
            </w:r>
          </w:p>
          <w:p w14:paraId="5189E237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14</w:t>
            </w:r>
          </w:p>
          <w:p w14:paraId="31B82BE7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39</w:t>
            </w:r>
          </w:p>
          <w:p w14:paraId="0179012F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6</w:t>
            </w:r>
          </w:p>
          <w:p w14:paraId="1A2F0766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86</w:t>
            </w:r>
          </w:p>
          <w:p w14:paraId="193B84B0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87</w:t>
            </w:r>
          </w:p>
          <w:p w14:paraId="1B5E0E7F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17</w:t>
            </w:r>
          </w:p>
          <w:p w14:paraId="025EE2F6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17</w:t>
            </w:r>
          </w:p>
          <w:p w14:paraId="0D35B7C5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77</w:t>
            </w:r>
          </w:p>
          <w:p w14:paraId="60D7CBD5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66</w:t>
            </w:r>
          </w:p>
          <w:p w14:paraId="51B3999A" w14:textId="77777777" w:rsidR="00876628" w:rsidRPr="00C148DD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14</w:t>
            </w:r>
          </w:p>
        </w:tc>
        <w:tc>
          <w:tcPr>
            <w:tcW w:w="1914" w:type="dxa"/>
          </w:tcPr>
          <w:p w14:paraId="7218791E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90</w:t>
            </w:r>
          </w:p>
          <w:p w14:paraId="2FEB5B60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80</w:t>
            </w:r>
          </w:p>
          <w:p w14:paraId="731D45DE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28</w:t>
            </w:r>
          </w:p>
          <w:p w14:paraId="450E473D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50</w:t>
            </w:r>
          </w:p>
          <w:p w14:paraId="4FCFD716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51</w:t>
            </w:r>
          </w:p>
          <w:p w14:paraId="737B3E5B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46</w:t>
            </w:r>
          </w:p>
          <w:p w14:paraId="5A142151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72</w:t>
            </w:r>
          </w:p>
          <w:p w14:paraId="514F0ECB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40</w:t>
            </w:r>
          </w:p>
          <w:p w14:paraId="60F770F0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25</w:t>
            </w:r>
          </w:p>
          <w:p w14:paraId="0FB4964F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22</w:t>
            </w:r>
          </w:p>
          <w:p w14:paraId="1DF7167D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56</w:t>
            </w:r>
          </w:p>
          <w:p w14:paraId="2B267F52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82</w:t>
            </w:r>
          </w:p>
          <w:p w14:paraId="7EEF3252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89</w:t>
            </w:r>
          </w:p>
          <w:p w14:paraId="396A6335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75</w:t>
            </w:r>
          </w:p>
          <w:p w14:paraId="416CC5FD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76</w:t>
            </w:r>
          </w:p>
          <w:p w14:paraId="04F45DAB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85</w:t>
            </w:r>
          </w:p>
          <w:p w14:paraId="2DBA2C09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70</w:t>
            </w:r>
          </w:p>
          <w:p w14:paraId="5A38109D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27</w:t>
            </w:r>
          </w:p>
          <w:p w14:paraId="33E22B7B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22</w:t>
            </w:r>
          </w:p>
          <w:p w14:paraId="06AADC5D" w14:textId="77777777" w:rsidR="00876628" w:rsidRPr="00C148DD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56</w:t>
            </w:r>
          </w:p>
        </w:tc>
        <w:tc>
          <w:tcPr>
            <w:tcW w:w="1914" w:type="dxa"/>
          </w:tcPr>
          <w:p w14:paraId="63D4849F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86</w:t>
            </w:r>
          </w:p>
          <w:p w14:paraId="6AF0A160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77</w:t>
            </w:r>
          </w:p>
          <w:p w14:paraId="2C6BC302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80</w:t>
            </w:r>
          </w:p>
          <w:p w14:paraId="3D24E331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84</w:t>
            </w:r>
          </w:p>
          <w:p w14:paraId="4B2CA2DF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49</w:t>
            </w:r>
          </w:p>
          <w:p w14:paraId="0A711736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9</w:t>
            </w:r>
          </w:p>
          <w:p w14:paraId="2F94300F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80</w:t>
            </w:r>
          </w:p>
          <w:p w14:paraId="63048730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72</w:t>
            </w:r>
          </w:p>
          <w:p w14:paraId="3FC3312D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91</w:t>
            </w:r>
          </w:p>
          <w:p w14:paraId="3E42650A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85</w:t>
            </w:r>
          </w:p>
          <w:p w14:paraId="142AF45F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7</w:t>
            </w:r>
          </w:p>
          <w:p w14:paraId="4EED9BC8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32</w:t>
            </w:r>
          </w:p>
          <w:p w14:paraId="0C7E1523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83</w:t>
            </w:r>
          </w:p>
          <w:p w14:paraId="5BFD8C25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1</w:t>
            </w:r>
          </w:p>
          <w:p w14:paraId="28F65CA2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69</w:t>
            </w:r>
          </w:p>
          <w:p w14:paraId="0E4C69A1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50</w:t>
            </w:r>
          </w:p>
          <w:p w14:paraId="247CF080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15</w:t>
            </w:r>
          </w:p>
          <w:p w14:paraId="68231C04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14</w:t>
            </w:r>
          </w:p>
          <w:p w14:paraId="25F6A42A" w14:textId="77777777" w:rsidR="00876628" w:rsidRPr="00BA570C" w:rsidRDefault="00876628" w:rsidP="00A47AE8">
            <w:pPr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48</w:t>
            </w:r>
          </w:p>
          <w:p w14:paraId="0204A984" w14:textId="77777777" w:rsidR="00876628" w:rsidRPr="00C148DD" w:rsidRDefault="00876628" w:rsidP="00A47AE8">
            <w:pPr>
              <w:keepNext/>
              <w:jc w:val="center"/>
              <w:rPr>
                <w:szCs w:val="28"/>
              </w:rPr>
            </w:pPr>
            <w:r w:rsidRPr="00BA570C">
              <w:rPr>
                <w:szCs w:val="28"/>
              </w:rPr>
              <w:t>14</w:t>
            </w:r>
          </w:p>
        </w:tc>
      </w:tr>
    </w:tbl>
    <w:p w14:paraId="0E8AB4F8" w14:textId="77777777" w:rsidR="00A412B9" w:rsidRDefault="00A412B9">
      <w:pPr>
        <w:spacing w:line="276" w:lineRule="auto"/>
      </w:pPr>
      <w:r>
        <w:br w:type="page"/>
      </w:r>
    </w:p>
    <w:p w14:paraId="7A4D3FD8" w14:textId="77777777" w:rsidR="00A412B9" w:rsidRDefault="00560E67" w:rsidP="005E5DAB">
      <w:pPr>
        <w:pStyle w:val="1"/>
        <w:spacing w:after="200"/>
      </w:pPr>
      <w:bookmarkStart w:id="2" w:name="_Toc127277773"/>
      <w:r>
        <w:lastRenderedPageBreak/>
        <w:t xml:space="preserve">2 </w:t>
      </w:r>
      <w:r w:rsidR="00A412B9">
        <w:t>АЛГОРИТМ ОБРАБОТКИ ДАННЫХ</w:t>
      </w:r>
      <w:bookmarkEnd w:id="2"/>
    </w:p>
    <w:p w14:paraId="2FC3B61B" w14:textId="77777777" w:rsidR="001010EB" w:rsidRDefault="001010EB" w:rsidP="001010EB">
      <w:pPr>
        <w:spacing w:after="0"/>
        <w:ind w:firstLine="397"/>
      </w:pPr>
      <w:bookmarkStart w:id="3" w:name="_Toc127277774"/>
      <w:r>
        <w:t xml:space="preserve">Для того, чтобы построить эмпирическую функцию распределения, мы используем следующий алгоритм: </w:t>
      </w:r>
    </w:p>
    <w:p w14:paraId="022DE48E" w14:textId="77777777" w:rsidR="001010EB" w:rsidRDefault="001010EB" w:rsidP="001010EB">
      <w:pPr>
        <w:spacing w:after="0"/>
      </w:pPr>
    </w:p>
    <w:p w14:paraId="35A5DEA6" w14:textId="77777777" w:rsidR="001010EB" w:rsidRDefault="001010EB" w:rsidP="001010EB">
      <w:pPr>
        <w:spacing w:after="0"/>
      </w:pPr>
      <w:r>
        <w:t xml:space="preserve">1) Выборка </w:t>
      </w:r>
      <w:r w:rsidRPr="00A43372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Pr="00A43372">
        <w:rPr>
          <w:szCs w:val="28"/>
        </w:rPr>
        <w:t>)</w:t>
      </w:r>
      <w:r>
        <w:t xml:space="preserve"> преобразуется в вариационный ряд, </w:t>
      </w:r>
      <w:proofErr w:type="gramStart"/>
      <w:r>
        <w:t>т.е.</w:t>
      </w:r>
      <w:proofErr w:type="gramEnd"/>
      <w:r>
        <w:t xml:space="preserve"> ряд данных, расположенных в порядке возрастания; </w:t>
      </w:r>
    </w:p>
    <w:p w14:paraId="375B4F96" w14:textId="77777777" w:rsidR="001010EB" w:rsidRDefault="001010EB" w:rsidP="001010EB">
      <w:pPr>
        <w:spacing w:after="0"/>
      </w:pPr>
    </w:p>
    <w:p w14:paraId="450910B2" w14:textId="77777777" w:rsidR="001010EB" w:rsidRDefault="001010EB" w:rsidP="001010EB">
      <w:pPr>
        <w:spacing w:after="0"/>
      </w:pPr>
      <w:r>
        <w:t>2) Определяется размах выборки</w:t>
      </w:r>
    </w:p>
    <w:p w14:paraId="07D26964" w14:textId="77777777" w:rsidR="001010EB" w:rsidRDefault="001010EB" w:rsidP="001010EB">
      <w:pPr>
        <w:spacing w:after="0"/>
      </w:pPr>
    </w:p>
    <w:p w14:paraId="2E21C3F2" w14:textId="77777777" w:rsidR="001010EB" w:rsidRDefault="001010EB" w:rsidP="001010EB">
      <w:pPr>
        <w:spacing w:after="0"/>
        <w:jc w:val="right"/>
        <w:rPr>
          <w:i/>
        </w:rPr>
      </w:pPr>
      <m:oMath>
        <m:r>
          <w:rPr>
            <w:rFonts w:ascii="Cambria Math" w:hAnsi="Cambria Math"/>
          </w:rPr>
          <m:t xml:space="preserve">R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x 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  <w:i/>
          </w:rPr>
          <w:sym w:font="Symbol" w:char="F02D"/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i/>
        </w:rPr>
        <w:t>,</w:t>
      </w:r>
      <w:r>
        <w:rPr>
          <w:i/>
        </w:rPr>
        <w:tab/>
      </w:r>
      <w:r w:rsidRPr="009A2B09">
        <w:rPr>
          <w:i/>
        </w:rPr>
        <w:t xml:space="preserve">                                                </w:t>
      </w:r>
      <w:proofErr w:type="gramStart"/>
      <w:r w:rsidRPr="009A2B09">
        <w:rPr>
          <w:i/>
        </w:rPr>
        <w:t xml:space="preserve">   </w:t>
      </w:r>
      <w:r w:rsidRPr="00906D9D">
        <w:rPr>
          <w:iCs/>
        </w:rPr>
        <w:t>(</w:t>
      </w:r>
      <w:proofErr w:type="gramEnd"/>
      <w:r w:rsidRPr="00906D9D">
        <w:rPr>
          <w:iCs/>
        </w:rPr>
        <w:t>1)</w:t>
      </w:r>
    </w:p>
    <w:p w14:paraId="6066F19B" w14:textId="77777777" w:rsidR="001010EB" w:rsidRDefault="001010EB" w:rsidP="001010EB">
      <w:pPr>
        <w:spacing w:after="0"/>
        <w:jc w:val="center"/>
        <w:rPr>
          <w:i/>
        </w:rPr>
      </w:pPr>
    </w:p>
    <w:p w14:paraId="684FA737" w14:textId="77777777" w:rsidR="001010EB" w:rsidRDefault="001010EB" w:rsidP="001010EB">
      <w:pPr>
        <w:spacing w:after="0"/>
        <w:ind w:firstLine="708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-максимальное значение из исходных данных</m:t>
        </m:r>
      </m:oMath>
    </w:p>
    <w:p w14:paraId="52CED600" w14:textId="77777777" w:rsidR="001010EB" w:rsidRPr="00D819DE" w:rsidRDefault="001010EB" w:rsidP="001010EB">
      <w:pPr>
        <w:spacing w:after="0"/>
        <w:ind w:left="1416" w:firstLine="708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-минимальное значение из исходных данных</m:t>
          </m:r>
        </m:oMath>
      </m:oMathPara>
    </w:p>
    <w:p w14:paraId="63F4A2DA" w14:textId="77777777" w:rsidR="001010EB" w:rsidRPr="004C64F9" w:rsidRDefault="001010EB" w:rsidP="001010EB">
      <w:pPr>
        <w:spacing w:after="0"/>
      </w:pPr>
    </w:p>
    <w:p w14:paraId="3B1871C4" w14:textId="77777777" w:rsidR="001010EB" w:rsidRDefault="001010EB" w:rsidP="001010EB">
      <w:pPr>
        <w:spacing w:after="0"/>
      </w:pPr>
      <w:r>
        <w:t>3) Весь размах выборки делится на k равных интервалов</w:t>
      </w:r>
    </w:p>
    <w:p w14:paraId="33D14D9C" w14:textId="77777777" w:rsidR="001010EB" w:rsidRDefault="001010EB" w:rsidP="001010EB">
      <w:pPr>
        <w:spacing w:after="0"/>
      </w:pPr>
    </w:p>
    <w:p w14:paraId="7F9B389A" w14:textId="77777777" w:rsidR="001010EB" w:rsidRDefault="001010EB" w:rsidP="001010EB">
      <w:pPr>
        <w:spacing w:after="0"/>
        <w:ind w:firstLine="708"/>
      </w:pPr>
      <w:r w:rsidRPr="00A43372">
        <w:t xml:space="preserve">3.1) </w:t>
      </w:r>
      <w:r>
        <w:t xml:space="preserve">При </w:t>
      </w:r>
      <m:oMath>
        <m:r>
          <w:rPr>
            <w:rFonts w:ascii="Cambria Math" w:hAnsi="Cambria Math"/>
          </w:rPr>
          <m:t xml:space="preserve">N </m:t>
        </m:r>
        <m:r>
          <w:rPr>
            <w:rFonts w:ascii="Cambria Math" w:hAnsi="Cambria Math"/>
            <w:i/>
          </w:rPr>
          <w:sym w:font="Symbol" w:char="F0A3"/>
        </m:r>
        <m:r>
          <w:rPr>
            <w:rFonts w:ascii="Cambria Math" w:hAnsi="Cambria Math"/>
          </w:rPr>
          <m:t xml:space="preserve"> 100</m:t>
        </m:r>
      </m:oMath>
    </w:p>
    <w:p w14:paraId="00D77179" w14:textId="77777777" w:rsidR="001010EB" w:rsidRPr="00327961" w:rsidRDefault="001010EB" w:rsidP="001010EB">
      <w:pPr>
        <w:spacing w:after="0"/>
        <w:ind w:firstLine="708"/>
        <w:jc w:val="right"/>
      </w:pPr>
      <m:oMath>
        <m:r>
          <m:rPr>
            <m:sty m:val="p"/>
          </m:rPr>
          <w:rPr>
            <w:rFonts w:ascii="Cambria Math" w:hAnsi="Cambria Math"/>
          </w:rPr>
          <m:t xml:space="preserve">k  </m:t>
        </m:r>
        <m:r>
          <m:rPr>
            <m:sty m:val="p"/>
          </m:rPr>
          <w:rPr>
            <w:rFonts w:ascii="Cambria Math" w:hAnsi="Cambria Math"/>
          </w:rPr>
          <w:sym w:font="Symbol" w:char="F03D"/>
        </m:r>
        <m:r>
          <m:rPr>
            <m:sty m:val="p"/>
          </m:rPr>
          <w:rPr>
            <w:rFonts w:ascii="Cambria Math" w:hAnsi="Cambria Math"/>
          </w:rPr>
          <m:t xml:space="preserve"> 3 </m:t>
        </m:r>
        <m:r>
          <m:rPr>
            <m:sty m:val="p"/>
          </m:rPr>
          <w:rPr>
            <w:rFonts w:ascii="Cambria Math" w:hAnsi="Cambria Math"/>
          </w:rPr>
          <w:sym w:font="Symbol" w:char="F02B"/>
        </m:r>
        <m:r>
          <m:rPr>
            <m:sty m:val="p"/>
          </m:rPr>
          <w:rPr>
            <w:rFonts w:ascii="Cambria Math" w:hAnsi="Cambria Math"/>
          </w:rPr>
          <m:t xml:space="preserve"> [3.2∙lg N</m:t>
        </m:r>
        <m:r>
          <m:rPr>
            <m:sty m:val="p"/>
          </m:rPr>
          <w:rPr>
            <w:rFonts w:ascii="Cambria Math" w:hAnsi="Cambria Math"/>
          </w:rPr>
          <w:sym w:font="Symbol" w:char="F05D"/>
        </m:r>
      </m:oMath>
      <w:r w:rsidRPr="00877B2B">
        <w:t xml:space="preserve">    </w:t>
      </w:r>
      <w:r w:rsidRPr="00343836">
        <w:t>—</w:t>
      </w:r>
      <w:r>
        <w:t xml:space="preserve">   </w:t>
      </w:r>
      <w:r w:rsidRPr="008A2156">
        <w:t xml:space="preserve"> </w:t>
      </w:r>
      <w:r w:rsidRPr="009A2B09">
        <w:t xml:space="preserve"> </w:t>
      </w:r>
      <w:r w:rsidRPr="008A2156">
        <w:t xml:space="preserve">формула </w:t>
      </w:r>
      <w:r>
        <w:t>Стерджесса</w:t>
      </w:r>
      <w:r w:rsidRPr="009A2B09">
        <w:t xml:space="preserve"> </w:t>
      </w:r>
      <w:proofErr w:type="gramStart"/>
      <w:r w:rsidRPr="009A2B09">
        <w:t xml:space="preserve">   (</w:t>
      </w:r>
      <w:proofErr w:type="gramEnd"/>
      <w:r w:rsidRPr="009A2B09">
        <w:t>2)</w:t>
      </w:r>
    </w:p>
    <w:p w14:paraId="6428D671" w14:textId="77777777" w:rsidR="001010EB" w:rsidRDefault="001010EB" w:rsidP="001010EB">
      <w:pPr>
        <w:spacing w:after="0"/>
        <w:ind w:left="708"/>
      </w:pPr>
      <w:r>
        <w:t xml:space="preserve">3.2) При </w:t>
      </w:r>
      <m:oMath>
        <m:r>
          <w:rPr>
            <w:rFonts w:ascii="Cambria Math" w:hAnsi="Cambria Math"/>
          </w:rPr>
          <m:t xml:space="preserve">N </m:t>
        </m:r>
        <m:r>
          <w:rPr>
            <w:rFonts w:ascii="Cambria Math" w:hAnsi="Cambria Math"/>
            <w:i/>
          </w:rPr>
          <w:sym w:font="Symbol" w:char="F03E"/>
        </m:r>
        <m:r>
          <w:rPr>
            <w:rFonts w:ascii="Cambria Math" w:hAnsi="Cambria Math"/>
          </w:rPr>
          <m:t>100</m:t>
        </m:r>
      </m:oMath>
      <w:r>
        <w:t xml:space="preserve"> </w:t>
      </w:r>
    </w:p>
    <w:p w14:paraId="0DB7A2B1" w14:textId="77777777" w:rsidR="001010EB" w:rsidRDefault="001010EB" w:rsidP="001010EB">
      <w:pPr>
        <w:spacing w:after="0"/>
        <w:ind w:left="708"/>
        <w:jc w:val="right"/>
      </w:pPr>
      <m:oMath>
        <m:r>
          <m:rPr>
            <m:sty m:val="p"/>
          </m:rPr>
          <w:rPr>
            <w:rFonts w:ascii="Cambria Math" w:hAnsi="Cambria Math"/>
          </w:rPr>
          <m:t>k={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;25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+1}</m:t>
        </m:r>
      </m:oMath>
      <w:r w:rsidRPr="00877B2B">
        <w:t xml:space="preserve"> </w:t>
      </w:r>
      <w:r w:rsidRPr="00877B2B">
        <w:tab/>
      </w:r>
      <w:r w:rsidRPr="00877B2B">
        <w:tab/>
      </w:r>
      <w:r>
        <w:tab/>
      </w:r>
      <w:r w:rsidRPr="00C359CF">
        <w:t xml:space="preserve">  </w:t>
      </w:r>
      <w:r w:rsidRPr="00C359CF">
        <w:tab/>
        <w:t xml:space="preserve">     </w:t>
      </w:r>
      <w:r w:rsidRPr="00877B2B">
        <w:t>(</w:t>
      </w:r>
      <w:r>
        <w:t>3)</w:t>
      </w:r>
    </w:p>
    <w:p w14:paraId="58E925FC" w14:textId="77777777" w:rsidR="001010EB" w:rsidRDefault="001010EB" w:rsidP="001010EB">
      <w:pPr>
        <w:spacing w:after="0"/>
        <w:ind w:left="708"/>
        <w:jc w:val="right"/>
      </w:pPr>
    </w:p>
    <w:p w14:paraId="03630B8B" w14:textId="77777777" w:rsidR="001010EB" w:rsidRPr="002C1B28" w:rsidRDefault="001010EB" w:rsidP="001010EB">
      <w:pPr>
        <w:spacing w:after="0"/>
        <w:ind w:left="708"/>
      </w:pPr>
      <w:r>
        <w:t xml:space="preserve">где </w:t>
      </w:r>
      <m:oMath>
        <m:r>
          <w:rPr>
            <w:rFonts w:ascii="Cambria Math" w:hAnsi="Cambria Math"/>
          </w:rPr>
          <m:t>N-количество элементов в выборке</m:t>
        </m:r>
      </m:oMath>
      <w:r>
        <w:t>.</w:t>
      </w:r>
    </w:p>
    <w:p w14:paraId="09BE828E" w14:textId="77777777" w:rsidR="001010EB" w:rsidRPr="00343836" w:rsidRDefault="001010EB" w:rsidP="001010EB">
      <w:pPr>
        <w:spacing w:after="0"/>
      </w:pPr>
    </w:p>
    <w:p w14:paraId="6CA337C2" w14:textId="77777777" w:rsidR="001010EB" w:rsidRDefault="001010EB" w:rsidP="001010EB">
      <w:pPr>
        <w:spacing w:after="0"/>
      </w:pPr>
      <w:r>
        <w:t>4) Находится длина интервала</w:t>
      </w:r>
    </w:p>
    <w:p w14:paraId="4C9EF3D4" w14:textId="77777777" w:rsidR="001010EB" w:rsidRDefault="001010EB" w:rsidP="001010EB">
      <w:pPr>
        <w:spacing w:after="0"/>
      </w:pPr>
    </w:p>
    <w:p w14:paraId="08FCEAA7" w14:textId="77777777" w:rsidR="001010EB" w:rsidRPr="00DA2330" w:rsidRDefault="001010EB" w:rsidP="001010EB">
      <w:pPr>
        <w:spacing w:after="0"/>
        <w:jc w:val="right"/>
        <w:rPr>
          <w:i/>
        </w:rPr>
      </w:pPr>
      <m:oMath>
        <m:r>
          <w:rPr>
            <w:rFonts w:ascii="Cambria Math" w:hAnsi="Cambria Math"/>
          </w:rPr>
          <m:t>h=(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)/k</m:t>
        </m:r>
      </m:oMath>
      <w:r>
        <w:rPr>
          <w:i/>
        </w:rPr>
        <w:t xml:space="preserve">     </w:t>
      </w:r>
      <w:r w:rsidRPr="00DA2330">
        <w:rPr>
          <w:i/>
        </w:rPr>
        <w:t xml:space="preserve">                                            </w:t>
      </w:r>
      <w:r w:rsidRPr="00DA2330">
        <w:t>(4)</w:t>
      </w:r>
    </w:p>
    <w:p w14:paraId="69C2CBF4" w14:textId="77777777" w:rsidR="001010EB" w:rsidRPr="004C64F9" w:rsidRDefault="001010EB" w:rsidP="001010EB">
      <w:pPr>
        <w:spacing w:after="0"/>
      </w:pPr>
    </w:p>
    <w:p w14:paraId="71172DD3" w14:textId="77777777" w:rsidR="001010EB" w:rsidRDefault="001010EB" w:rsidP="001010EB">
      <w:pPr>
        <w:spacing w:after="0"/>
      </w:pPr>
      <w:r>
        <w:t>5) Находятся границы интервалов</w:t>
      </w:r>
    </w:p>
    <w:p w14:paraId="2145DDDB" w14:textId="77777777" w:rsidR="001010EB" w:rsidRDefault="001010EB" w:rsidP="001010EB">
      <w:pPr>
        <w:spacing w:after="0"/>
      </w:pPr>
    </w:p>
    <w:p w14:paraId="105CEB1C" w14:textId="77777777" w:rsidR="001010EB" w:rsidRPr="00327961" w:rsidRDefault="001010EB" w:rsidP="001010EB">
      <w:pPr>
        <w:spacing w:after="0"/>
        <w:jc w:val="righ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+h</m:t>
        </m:r>
      </m:oMath>
      <w:r w:rsidRPr="00327961">
        <w:rPr>
          <w:i/>
        </w:rPr>
        <w:t xml:space="preserve">            </w:t>
      </w:r>
      <w:r>
        <w:rPr>
          <w:i/>
        </w:rPr>
        <w:t xml:space="preserve"> </w:t>
      </w:r>
      <w:r w:rsidRPr="00327961">
        <w:rPr>
          <w:i/>
        </w:rPr>
        <w:t xml:space="preserve"> </w:t>
      </w:r>
      <w:r>
        <w:rPr>
          <w:i/>
        </w:rPr>
        <w:t xml:space="preserve">     </w:t>
      </w:r>
      <w:r w:rsidRPr="00327961">
        <w:rPr>
          <w:i/>
        </w:rPr>
        <w:t xml:space="preserve">                                           </w:t>
      </w:r>
      <w:r w:rsidRPr="00327961">
        <w:t>(5)</w:t>
      </w:r>
    </w:p>
    <w:p w14:paraId="57B44EC3" w14:textId="77777777" w:rsidR="001010EB" w:rsidRPr="00327961" w:rsidRDefault="001010EB" w:rsidP="001010EB">
      <w:pPr>
        <w:spacing w:after="0"/>
        <w:jc w:val="right"/>
      </w:pPr>
    </w:p>
    <w:p w14:paraId="3B3E7485" w14:textId="77777777" w:rsidR="001010EB" w:rsidRPr="00FF342C" w:rsidRDefault="001010EB" w:rsidP="001010EB">
      <w:pPr>
        <w:spacing w:after="0"/>
      </w:pPr>
      <w:r>
        <w:tab/>
        <w:t xml:space="preserve">    </w:t>
      </w:r>
      <w:r>
        <w:tab/>
      </w:r>
      <w:r>
        <w:tab/>
        <w:t xml:space="preserve"> </w:t>
      </w:r>
      <w:r w:rsidRPr="00FF342C">
        <w:t xml:space="preserve">   </w:t>
      </w:r>
      <w:r>
        <w:t xml:space="preserve">где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-граница текущего интервала</m:t>
        </m:r>
      </m:oMath>
      <w:r w:rsidRPr="00FF342C">
        <w:t>;</w:t>
      </w:r>
    </w:p>
    <w:p w14:paraId="6608D873" w14:textId="77777777" w:rsidR="001010EB" w:rsidRPr="00FF342C" w:rsidRDefault="001010EB" w:rsidP="001010EB">
      <w:pPr>
        <w:spacing w:after="0"/>
        <w:ind w:left="1416"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-граница предыдущего интервала</m:t>
        </m:r>
      </m:oMath>
      <w:r w:rsidRPr="00FF342C">
        <w:t>;</w:t>
      </w:r>
    </w:p>
    <w:p w14:paraId="7C648E36" w14:textId="77777777" w:rsidR="001010EB" w:rsidRPr="00FF342C" w:rsidRDefault="001010EB" w:rsidP="001010EB">
      <w:pPr>
        <w:spacing w:after="0"/>
        <w:ind w:left="1416" w:firstLine="708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>-граница самого первого интервала</m:t>
        </m:r>
      </m:oMath>
      <w:r w:rsidRPr="00FF342C">
        <w:rPr>
          <w:iCs/>
        </w:rPr>
        <w:t>;</w:t>
      </w:r>
    </w:p>
    <w:p w14:paraId="38B0B709" w14:textId="77777777" w:rsidR="001010EB" w:rsidRDefault="001010EB" w:rsidP="001010EB">
      <w:pPr>
        <w:spacing w:after="0"/>
        <w:rPr>
          <w:iCs/>
        </w:rPr>
      </w:pPr>
      <w:r>
        <w:rPr>
          <w:i/>
        </w:rPr>
        <w:tab/>
      </w:r>
      <w:r>
        <w:rPr>
          <w:i/>
        </w:rPr>
        <w:tab/>
      </w:r>
      <w:r w:rsidRPr="00FF342C">
        <w:rPr>
          <w:i/>
        </w:rPr>
        <w:t xml:space="preserve">                   </w:t>
      </w:r>
      <m:oMath>
        <m:r>
          <w:rPr>
            <w:rFonts w:ascii="Cambria Math" w:hAnsi="Cambria Math"/>
          </w:rPr>
          <m:t>h-длина интервала</m:t>
        </m:r>
      </m:oMath>
      <w:r w:rsidRPr="00FF342C">
        <w:rPr>
          <w:iCs/>
        </w:rPr>
        <w:t>;</w:t>
      </w:r>
    </w:p>
    <w:p w14:paraId="6E6AB333" w14:textId="77777777" w:rsidR="001010EB" w:rsidRPr="00FF342C" w:rsidRDefault="001010EB" w:rsidP="001010EB">
      <w:pPr>
        <w:spacing w:after="0"/>
        <w:ind w:left="1191" w:firstLine="397"/>
        <w:rPr>
          <w:iCs/>
        </w:rPr>
      </w:pPr>
      <w:r w:rsidRPr="00E432E8">
        <w:rPr>
          <w:iCs/>
        </w:rPr>
        <w:t xml:space="preserve">        </w:t>
      </w:r>
      <m:oMath>
        <m:r>
          <w:rPr>
            <w:rFonts w:ascii="Cambria Math" w:hAnsi="Cambria Math"/>
          </w:rPr>
          <m:t xml:space="preserve">i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2,k</m:t>
            </m:r>
          </m:e>
        </m:acc>
        <m:r>
          <w:rPr>
            <w:rFonts w:ascii="Cambria Math" w:hAnsi="Cambria Math"/>
          </w:rPr>
          <m:t>-номер интервала</m:t>
        </m:r>
      </m:oMath>
      <w:r w:rsidRPr="00FF342C">
        <w:rPr>
          <w:iCs/>
        </w:rPr>
        <w:t>.</w:t>
      </w:r>
    </w:p>
    <w:p w14:paraId="0E69B10E" w14:textId="77777777" w:rsidR="001010EB" w:rsidRDefault="001010EB" w:rsidP="001010EB">
      <w:pPr>
        <w:spacing w:after="0"/>
      </w:pPr>
    </w:p>
    <w:p w14:paraId="07BA0D94" w14:textId="77777777" w:rsidR="001010EB" w:rsidRDefault="001010EB" w:rsidP="001010EB">
      <w:pPr>
        <w:spacing w:after="0"/>
      </w:pPr>
      <w:r>
        <w:t>и середины интервалов</w:t>
      </w:r>
    </w:p>
    <w:p w14:paraId="07A78FAE" w14:textId="77777777" w:rsidR="001010EB" w:rsidRPr="00C359CF" w:rsidRDefault="001010EB" w:rsidP="001010EB">
      <w:pPr>
        <w:spacing w:after="0"/>
        <w:jc w:val="righ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C359CF">
        <w:t xml:space="preserve">          </w:t>
      </w:r>
      <w:r>
        <w:t xml:space="preserve">            </w:t>
      </w:r>
      <w:r w:rsidRPr="00C359CF">
        <w:t xml:space="preserve">                                          (6)</w:t>
      </w:r>
    </w:p>
    <w:p w14:paraId="423FC06E" w14:textId="77777777" w:rsidR="001010EB" w:rsidRPr="00C359CF" w:rsidRDefault="001010EB" w:rsidP="001010EB">
      <w:pPr>
        <w:spacing w:after="0"/>
        <w:jc w:val="right"/>
      </w:pPr>
    </w:p>
    <w:p w14:paraId="22C61AF9" w14:textId="77777777" w:rsidR="001010EB" w:rsidRPr="00FF342C" w:rsidRDefault="001010EB" w:rsidP="001010EB">
      <w:pPr>
        <w:spacing w:after="0"/>
        <w:ind w:left="708" w:firstLine="708"/>
      </w:pPr>
      <w:r>
        <w:t>где</w:t>
      </w:r>
      <w:r w:rsidRPr="00FF342C">
        <w:t xml:space="preserve">  </w:t>
      </w:r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-граница текущего интервала</m:t>
        </m:r>
      </m:oMath>
      <w:r w:rsidRPr="00FF342C">
        <w:t>;</w:t>
      </w:r>
    </w:p>
    <w:p w14:paraId="25058239" w14:textId="77777777" w:rsidR="001010EB" w:rsidRPr="00FF342C" w:rsidRDefault="001010EB" w:rsidP="001010EB">
      <w:pPr>
        <w:spacing w:after="0"/>
        <w:ind w:left="1588" w:firstLine="397"/>
      </w:pPr>
      <w:r w:rsidRPr="00FF342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-граница предыдущего интервала</m:t>
        </m:r>
      </m:oMath>
      <w:r w:rsidRPr="00FF342C">
        <w:t>;</w:t>
      </w:r>
    </w:p>
    <w:p w14:paraId="5F618E49" w14:textId="77777777" w:rsidR="001010EB" w:rsidRPr="00FF342C" w:rsidRDefault="001010EB" w:rsidP="001010EB">
      <w:pPr>
        <w:spacing w:after="0"/>
        <w:ind w:left="1416" w:firstLine="708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>-граница самого первого интервала</m:t>
        </m:r>
      </m:oMath>
      <w:r w:rsidRPr="00FF342C">
        <w:rPr>
          <w:iCs/>
        </w:rPr>
        <w:t>;</w:t>
      </w:r>
    </w:p>
    <w:p w14:paraId="3C9C6E98" w14:textId="77777777" w:rsidR="001010EB" w:rsidRPr="00E432E8" w:rsidRDefault="001010EB" w:rsidP="001010EB">
      <w:pPr>
        <w:spacing w:after="0"/>
        <w:rPr>
          <w:iCs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E432E8">
        <w:rPr>
          <w:i/>
        </w:rPr>
        <w:t xml:space="preserve">     </w:t>
      </w:r>
      <w:r>
        <w:rPr>
          <w:i/>
        </w:rPr>
        <w:tab/>
      </w:r>
      <w:r>
        <w:rPr>
          <w:i/>
        </w:rPr>
        <w:tab/>
      </w:r>
      <w:r w:rsidRPr="00E432E8">
        <w:rPr>
          <w:i/>
        </w:rPr>
        <w:t xml:space="preserve">  </w:t>
      </w:r>
      <m:oMath>
        <m:r>
          <w:rPr>
            <w:rFonts w:ascii="Cambria Math" w:hAnsi="Cambria Math"/>
          </w:rPr>
          <m:t xml:space="preserve">i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2,k</m:t>
            </m:r>
          </m:e>
        </m:acc>
        <m:r>
          <w:rPr>
            <w:rFonts w:ascii="Cambria Math" w:hAnsi="Cambria Math"/>
          </w:rPr>
          <m:t>-номер интервала</m:t>
        </m:r>
      </m:oMath>
      <w:r w:rsidRPr="00E432E8">
        <w:rPr>
          <w:iCs/>
        </w:rPr>
        <w:t>.</w:t>
      </w:r>
    </w:p>
    <w:p w14:paraId="584BA285" w14:textId="77777777" w:rsidR="001010EB" w:rsidRPr="00E432E8" w:rsidRDefault="001010EB" w:rsidP="001010EB">
      <w:pPr>
        <w:spacing w:after="0"/>
        <w:jc w:val="right"/>
      </w:pPr>
    </w:p>
    <w:p w14:paraId="68A6B855" w14:textId="77777777" w:rsidR="001010EB" w:rsidRDefault="001010EB" w:rsidP="001010EB">
      <w:pPr>
        <w:spacing w:after="0"/>
      </w:pPr>
    </w:p>
    <w:p w14:paraId="5EFA83EC" w14:textId="77777777" w:rsidR="001010EB" w:rsidRDefault="001010EB" w:rsidP="001010EB">
      <w:pPr>
        <w:spacing w:after="0"/>
        <w:jc w:val="both"/>
      </w:pPr>
      <w:r>
        <w:t xml:space="preserve">6) Определяется количество элементов выборки, попавших в каждый интервал (частота попадания в интервал)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где i – номер интервала, </w:t>
      </w:r>
      <m:oMath>
        <m:r>
          <w:rPr>
            <w:rFonts w:ascii="Cambria Math" w:hAnsi="Cambria Math"/>
          </w:rPr>
          <m:t xml:space="preserve">i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1,k</m:t>
            </m:r>
          </m:e>
        </m:acc>
      </m:oMath>
      <w:r>
        <w:t xml:space="preserve"> ;</w:t>
      </w:r>
    </w:p>
    <w:p w14:paraId="4BA3D5EA" w14:textId="77777777" w:rsidR="001010EB" w:rsidRDefault="001010EB" w:rsidP="001010EB">
      <w:pPr>
        <w:spacing w:after="0"/>
        <w:jc w:val="both"/>
      </w:pPr>
    </w:p>
    <w:p w14:paraId="67526266" w14:textId="77777777" w:rsidR="001010EB" w:rsidRDefault="001010EB" w:rsidP="001010EB">
      <w:pPr>
        <w:spacing w:after="0"/>
        <w:jc w:val="both"/>
      </w:pPr>
      <w:r>
        <w:t>7) Находят относительные частоты</w:t>
      </w:r>
    </w:p>
    <w:p w14:paraId="5E95CE93" w14:textId="77777777" w:rsidR="001010EB" w:rsidRPr="007A6074" w:rsidRDefault="001010EB" w:rsidP="001010EB">
      <w:pPr>
        <w:spacing w:after="0"/>
        <w:jc w:val="both"/>
        <w:rPr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     (7)</m:t>
          </m:r>
        </m:oMath>
      </m:oMathPara>
    </w:p>
    <w:p w14:paraId="3422D058" w14:textId="77777777" w:rsidR="001010EB" w:rsidRDefault="001010EB" w:rsidP="001010EB">
      <w:pPr>
        <w:spacing w:after="0"/>
        <w:jc w:val="both"/>
      </w:pPr>
      <w:r>
        <w:t xml:space="preserve">    И относительные накопленные частоты</w:t>
      </w:r>
    </w:p>
    <w:p w14:paraId="369F8BDF" w14:textId="77777777" w:rsidR="001010EB" w:rsidRPr="007A6074" w:rsidRDefault="001010EB" w:rsidP="001010EB">
      <w:pPr>
        <w:spacing w:after="0"/>
        <w:jc w:val="both"/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                                                                    (8)</m:t>
          </m:r>
        </m:oMath>
      </m:oMathPara>
    </w:p>
    <w:p w14:paraId="21C5C3EE" w14:textId="77777777" w:rsidR="001010EB" w:rsidRPr="00A412B9" w:rsidRDefault="001010EB" w:rsidP="001010EB">
      <w:pPr>
        <w:spacing w:after="0"/>
      </w:pPr>
      <w:r>
        <w:t xml:space="preserve"> </w:t>
      </w:r>
    </w:p>
    <w:p w14:paraId="016CADE8" w14:textId="77777777" w:rsidR="00E7138B" w:rsidRDefault="00E7138B" w:rsidP="00E7138B">
      <w:pPr>
        <w:spacing w:line="276" w:lineRule="auto"/>
        <w:jc w:val="both"/>
        <w:rPr>
          <w:rFonts w:eastAsiaTheme="majorEastAsia" w:cstheme="majorBidi"/>
          <w:bCs/>
          <w:szCs w:val="28"/>
        </w:rPr>
      </w:pPr>
      <w:r>
        <w:br w:type="page"/>
      </w:r>
    </w:p>
    <w:p w14:paraId="2ACDB6C2" w14:textId="5AA184B3" w:rsidR="00FB7218" w:rsidRPr="00FB7218" w:rsidRDefault="00560E67" w:rsidP="00FB7218">
      <w:pPr>
        <w:pStyle w:val="1"/>
        <w:spacing w:after="200"/>
      </w:pPr>
      <w:r>
        <w:lastRenderedPageBreak/>
        <w:t xml:space="preserve">3 </w:t>
      </w:r>
      <w:r w:rsidR="00A412B9">
        <w:t>ПРИМЕНЕНИЕ АЛГОРИТМА ДЛЯ ОБРАБОТКИ ДАННЫХ</w:t>
      </w:r>
      <w:bookmarkEnd w:id="3"/>
    </w:p>
    <w:p w14:paraId="30E9055F" w14:textId="77777777" w:rsidR="005E5DAB" w:rsidRDefault="00516B62" w:rsidP="00891CE0">
      <w:pPr>
        <w:pStyle w:val="ab"/>
        <w:numPr>
          <w:ilvl w:val="0"/>
          <w:numId w:val="7"/>
        </w:numPr>
        <w:spacing w:after="0"/>
      </w:pPr>
      <w:r>
        <w:t>Сначала преобразуем исходные данные в вариационный</w:t>
      </w:r>
      <w:r w:rsidR="005E5DAB">
        <w:t xml:space="preserve"> ряд (см. </w:t>
      </w:r>
      <w:r w:rsidR="00560E67">
        <w:t>Т</w:t>
      </w:r>
      <w:r w:rsidR="005E5DAB">
        <w:t xml:space="preserve">аблица </w:t>
      </w:r>
      <w:r w:rsidR="00560E67">
        <w:t>2</w:t>
      </w:r>
      <w:r w:rsidR="005E5DAB">
        <w:t>)</w:t>
      </w:r>
    </w:p>
    <w:p w14:paraId="767FDFA1" w14:textId="77777777" w:rsidR="00891CE0" w:rsidRDefault="00891CE0" w:rsidP="00891CE0">
      <w:pPr>
        <w:spacing w:after="0"/>
        <w:ind w:left="360"/>
      </w:pPr>
    </w:p>
    <w:p w14:paraId="22B326B1" w14:textId="77777777" w:rsidR="00891CE0" w:rsidRDefault="005E5DAB" w:rsidP="005E5DAB">
      <w:pPr>
        <w:spacing w:after="0"/>
      </w:pPr>
      <w:r>
        <w:t xml:space="preserve">Таблица </w:t>
      </w:r>
      <w:fldSimple w:instr=" SEQ Таблица \* ARABIC ">
        <w:r w:rsidR="00E34C1F">
          <w:rPr>
            <w:noProof/>
          </w:rPr>
          <w:t>2</w:t>
        </w:r>
      </w:fldSimple>
      <w:r w:rsidR="00516B62">
        <w:t xml:space="preserve"> –</w:t>
      </w:r>
      <w:r>
        <w:t xml:space="preserve"> Вариационный ряд</w:t>
      </w:r>
    </w:p>
    <w:p w14:paraId="4DE009E0" w14:textId="77777777" w:rsidR="00891CE0" w:rsidRDefault="00891CE0" w:rsidP="005E5DAB">
      <w:pPr>
        <w:spacing w:after="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15"/>
        <w:gridCol w:w="1914"/>
        <w:gridCol w:w="1914"/>
        <w:gridCol w:w="1914"/>
        <w:gridCol w:w="1914"/>
      </w:tblGrid>
      <w:tr w:rsidR="00876628" w:rsidRPr="00C148DD" w14:paraId="42225A73" w14:textId="77777777" w:rsidTr="00A47AE8">
        <w:trPr>
          <w:trHeight w:val="5850"/>
        </w:trPr>
        <w:tc>
          <w:tcPr>
            <w:tcW w:w="1915" w:type="dxa"/>
          </w:tcPr>
          <w:p w14:paraId="0EA5B5F7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0</w:t>
            </w:r>
          </w:p>
          <w:p w14:paraId="0642718B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1</w:t>
            </w:r>
          </w:p>
          <w:p w14:paraId="3E0A8670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1</w:t>
            </w:r>
          </w:p>
          <w:p w14:paraId="34D43F38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2</w:t>
            </w:r>
          </w:p>
          <w:p w14:paraId="4D8A1A97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3</w:t>
            </w:r>
          </w:p>
          <w:p w14:paraId="462AE520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5</w:t>
            </w:r>
          </w:p>
          <w:p w14:paraId="76A4E765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5</w:t>
            </w:r>
          </w:p>
          <w:p w14:paraId="2F4E07AD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6</w:t>
            </w:r>
          </w:p>
          <w:p w14:paraId="5F894698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7</w:t>
            </w:r>
          </w:p>
          <w:p w14:paraId="306631C0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9</w:t>
            </w:r>
          </w:p>
          <w:p w14:paraId="5B8F683E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9</w:t>
            </w:r>
          </w:p>
          <w:p w14:paraId="279EF608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9</w:t>
            </w:r>
          </w:p>
          <w:p w14:paraId="18514CC7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11</w:t>
            </w:r>
          </w:p>
          <w:p w14:paraId="01FB26CB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11</w:t>
            </w:r>
          </w:p>
          <w:p w14:paraId="1B0BEB93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12</w:t>
            </w:r>
          </w:p>
          <w:p w14:paraId="3359383A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14</w:t>
            </w:r>
          </w:p>
          <w:p w14:paraId="00CEE10A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14</w:t>
            </w:r>
          </w:p>
          <w:p w14:paraId="1B9BF98D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14</w:t>
            </w:r>
          </w:p>
          <w:p w14:paraId="49C1638D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14</w:t>
            </w:r>
          </w:p>
          <w:p w14:paraId="1B14E896" w14:textId="77777777" w:rsidR="00876628" w:rsidRPr="00C148DD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15</w:t>
            </w:r>
          </w:p>
        </w:tc>
        <w:tc>
          <w:tcPr>
            <w:tcW w:w="1914" w:type="dxa"/>
          </w:tcPr>
          <w:p w14:paraId="0C2B81E3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17</w:t>
            </w:r>
          </w:p>
          <w:p w14:paraId="7C228833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17</w:t>
            </w:r>
          </w:p>
          <w:p w14:paraId="53D00935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17</w:t>
            </w:r>
          </w:p>
          <w:p w14:paraId="6EFE19AE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22</w:t>
            </w:r>
          </w:p>
          <w:p w14:paraId="252C29D7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22</w:t>
            </w:r>
          </w:p>
          <w:p w14:paraId="2A4DD9E0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25</w:t>
            </w:r>
          </w:p>
          <w:p w14:paraId="07AC25C5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27</w:t>
            </w:r>
          </w:p>
          <w:p w14:paraId="72319D4D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28</w:t>
            </w:r>
          </w:p>
          <w:p w14:paraId="746C8FA7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29</w:t>
            </w:r>
          </w:p>
          <w:p w14:paraId="03CFDD1A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31</w:t>
            </w:r>
          </w:p>
          <w:p w14:paraId="5861E36B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32</w:t>
            </w:r>
          </w:p>
          <w:p w14:paraId="3E5E69D2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32</w:t>
            </w:r>
          </w:p>
          <w:p w14:paraId="470E70FC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34</w:t>
            </w:r>
          </w:p>
          <w:p w14:paraId="10114945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35</w:t>
            </w:r>
          </w:p>
          <w:p w14:paraId="023487C1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35</w:t>
            </w:r>
          </w:p>
          <w:p w14:paraId="3448A69E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39</w:t>
            </w:r>
          </w:p>
          <w:p w14:paraId="622CDB62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40</w:t>
            </w:r>
          </w:p>
          <w:p w14:paraId="6DE9233A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43</w:t>
            </w:r>
          </w:p>
          <w:p w14:paraId="23F9661A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45</w:t>
            </w:r>
          </w:p>
          <w:p w14:paraId="31CEBB01" w14:textId="77777777" w:rsidR="00876628" w:rsidRPr="00C148DD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46</w:t>
            </w:r>
          </w:p>
        </w:tc>
        <w:tc>
          <w:tcPr>
            <w:tcW w:w="1914" w:type="dxa"/>
          </w:tcPr>
          <w:p w14:paraId="62E8DABF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46</w:t>
            </w:r>
          </w:p>
          <w:p w14:paraId="1A1CB2DF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48</w:t>
            </w:r>
          </w:p>
          <w:p w14:paraId="5A06D48D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48</w:t>
            </w:r>
          </w:p>
          <w:p w14:paraId="53150042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48</w:t>
            </w:r>
          </w:p>
          <w:p w14:paraId="67B7D86A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49</w:t>
            </w:r>
          </w:p>
          <w:p w14:paraId="12F63EB1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50</w:t>
            </w:r>
          </w:p>
          <w:p w14:paraId="0BCFBA29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50</w:t>
            </w:r>
          </w:p>
          <w:p w14:paraId="3B2570AA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50</w:t>
            </w:r>
          </w:p>
          <w:p w14:paraId="26600552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51</w:t>
            </w:r>
          </w:p>
          <w:p w14:paraId="4CB8F347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52</w:t>
            </w:r>
          </w:p>
          <w:p w14:paraId="6E59D87C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54</w:t>
            </w:r>
          </w:p>
          <w:p w14:paraId="07D30A41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54</w:t>
            </w:r>
          </w:p>
          <w:p w14:paraId="463D272B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56</w:t>
            </w:r>
          </w:p>
          <w:p w14:paraId="3314885E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56</w:t>
            </w:r>
          </w:p>
          <w:p w14:paraId="35C05FA2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56</w:t>
            </w:r>
          </w:p>
          <w:p w14:paraId="30218964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59</w:t>
            </w:r>
          </w:p>
          <w:p w14:paraId="11A09C5F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62</w:t>
            </w:r>
          </w:p>
          <w:p w14:paraId="599B9039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65</w:t>
            </w:r>
          </w:p>
          <w:p w14:paraId="3FF8BEE3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66</w:t>
            </w:r>
          </w:p>
          <w:p w14:paraId="44BFDEAF" w14:textId="77777777" w:rsidR="00876628" w:rsidRPr="00C148DD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67</w:t>
            </w:r>
          </w:p>
        </w:tc>
        <w:tc>
          <w:tcPr>
            <w:tcW w:w="1914" w:type="dxa"/>
          </w:tcPr>
          <w:p w14:paraId="0FCEBFB6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68</w:t>
            </w:r>
          </w:p>
          <w:p w14:paraId="099D5E52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68</w:t>
            </w:r>
          </w:p>
          <w:p w14:paraId="753821EA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69</w:t>
            </w:r>
          </w:p>
          <w:p w14:paraId="0579FBB5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69</w:t>
            </w:r>
          </w:p>
          <w:p w14:paraId="33B9FF3C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70</w:t>
            </w:r>
          </w:p>
          <w:p w14:paraId="01816848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72</w:t>
            </w:r>
          </w:p>
          <w:p w14:paraId="5C8A5092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72</w:t>
            </w:r>
          </w:p>
          <w:p w14:paraId="4141D6A5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73</w:t>
            </w:r>
          </w:p>
          <w:p w14:paraId="15D44293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74</w:t>
            </w:r>
          </w:p>
          <w:p w14:paraId="0B0AB196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74</w:t>
            </w:r>
          </w:p>
          <w:p w14:paraId="344B731A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75</w:t>
            </w:r>
          </w:p>
          <w:p w14:paraId="4D8B7B58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76</w:t>
            </w:r>
          </w:p>
          <w:p w14:paraId="7B07C312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76</w:t>
            </w:r>
          </w:p>
          <w:p w14:paraId="73D37D27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77</w:t>
            </w:r>
          </w:p>
          <w:p w14:paraId="13752580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77</w:t>
            </w:r>
          </w:p>
          <w:p w14:paraId="102C5B5F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77</w:t>
            </w:r>
          </w:p>
          <w:p w14:paraId="10BA0403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80</w:t>
            </w:r>
          </w:p>
          <w:p w14:paraId="4B3898EB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80</w:t>
            </w:r>
          </w:p>
          <w:p w14:paraId="554F4131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80</w:t>
            </w:r>
          </w:p>
          <w:p w14:paraId="5C84DC20" w14:textId="77777777" w:rsidR="00876628" w:rsidRPr="00C148DD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80</w:t>
            </w:r>
          </w:p>
        </w:tc>
        <w:tc>
          <w:tcPr>
            <w:tcW w:w="1914" w:type="dxa"/>
          </w:tcPr>
          <w:p w14:paraId="6FFDA3F8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80</w:t>
            </w:r>
          </w:p>
          <w:p w14:paraId="708853F5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82</w:t>
            </w:r>
          </w:p>
          <w:p w14:paraId="3909C960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83</w:t>
            </w:r>
          </w:p>
          <w:p w14:paraId="477F4CF4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83</w:t>
            </w:r>
          </w:p>
          <w:p w14:paraId="79B807C0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84</w:t>
            </w:r>
          </w:p>
          <w:p w14:paraId="240E4C29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85</w:t>
            </w:r>
          </w:p>
          <w:p w14:paraId="538C7AAA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85</w:t>
            </w:r>
          </w:p>
          <w:p w14:paraId="4F4AA752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86</w:t>
            </w:r>
          </w:p>
          <w:p w14:paraId="7E01CD47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86</w:t>
            </w:r>
          </w:p>
          <w:p w14:paraId="262D0A7D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87</w:t>
            </w:r>
          </w:p>
          <w:p w14:paraId="28F83441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88</w:t>
            </w:r>
          </w:p>
          <w:p w14:paraId="54F96918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89</w:t>
            </w:r>
          </w:p>
          <w:p w14:paraId="7F41A27E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89</w:t>
            </w:r>
          </w:p>
          <w:p w14:paraId="1403C7BE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90</w:t>
            </w:r>
          </w:p>
          <w:p w14:paraId="7012832F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91</w:t>
            </w:r>
          </w:p>
          <w:p w14:paraId="113FA700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91</w:t>
            </w:r>
          </w:p>
          <w:p w14:paraId="51F66777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96</w:t>
            </w:r>
          </w:p>
          <w:p w14:paraId="74EC3078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98</w:t>
            </w:r>
          </w:p>
          <w:p w14:paraId="240C6F8B" w14:textId="77777777" w:rsidR="00876628" w:rsidRPr="000009F5" w:rsidRDefault="00876628" w:rsidP="00A47AE8">
            <w:pPr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98</w:t>
            </w:r>
          </w:p>
          <w:p w14:paraId="0C1FFC65" w14:textId="77777777" w:rsidR="00876628" w:rsidRPr="00C148DD" w:rsidRDefault="00876628" w:rsidP="00A47AE8">
            <w:pPr>
              <w:keepNext/>
              <w:jc w:val="center"/>
              <w:rPr>
                <w:szCs w:val="28"/>
              </w:rPr>
            </w:pPr>
            <w:r w:rsidRPr="000009F5">
              <w:rPr>
                <w:szCs w:val="28"/>
              </w:rPr>
              <w:t>99</w:t>
            </w:r>
          </w:p>
        </w:tc>
      </w:tr>
    </w:tbl>
    <w:p w14:paraId="064CBD52" w14:textId="77777777" w:rsidR="00876628" w:rsidRDefault="00876628" w:rsidP="00A43372">
      <w:pPr>
        <w:spacing w:after="0"/>
      </w:pPr>
    </w:p>
    <w:p w14:paraId="057E7B23" w14:textId="2CFA2BCF" w:rsidR="00A412B9" w:rsidRDefault="005E5DAB" w:rsidP="00A43372">
      <w:pPr>
        <w:spacing w:after="0"/>
      </w:pPr>
      <w:r>
        <w:t xml:space="preserve">2. </w:t>
      </w:r>
      <w:r w:rsidR="00516B62">
        <w:t xml:space="preserve">Находим в вариационном ряде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516B62">
        <w:t xml:space="preserve"> и</w:t>
      </w:r>
      <w:r w:rsidR="00516B62" w:rsidRPr="00516B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A43372">
        <w:t xml:space="preserve"> </w:t>
      </w:r>
      <w:r w:rsidR="00516B62">
        <w:t xml:space="preserve">и определяем </w:t>
      </w:r>
      <w:r w:rsidR="00A43372">
        <w:t>размах выборки</w:t>
      </w:r>
      <w:r w:rsidR="00BB6D62">
        <w:t xml:space="preserve"> по формуле (1)</w:t>
      </w:r>
    </w:p>
    <w:p w14:paraId="60469653" w14:textId="77777777" w:rsidR="00A43372" w:rsidRDefault="00A43372" w:rsidP="00A43372">
      <w:pPr>
        <w:spacing w:after="0"/>
      </w:pPr>
    </w:p>
    <w:p w14:paraId="0F01D93A" w14:textId="388882D1" w:rsidR="00A43372" w:rsidRPr="00877B2B" w:rsidRDefault="00A43372" w:rsidP="00A4337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R=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min </m:t>
              </m:r>
            </m:sub>
          </m:sSub>
          <m:r>
            <w:rPr>
              <w:rFonts w:ascii="Cambria Math" w:hAnsi="Cambria Math"/>
              <w:lang w:val="en-US"/>
            </w:rPr>
            <m:t>=99-0=99</m:t>
          </m:r>
        </m:oMath>
      </m:oMathPara>
    </w:p>
    <w:p w14:paraId="54F74F33" w14:textId="77777777" w:rsidR="00877B2B" w:rsidRPr="00FE1BFA" w:rsidRDefault="00877B2B" w:rsidP="00A43372">
      <w:r w:rsidRPr="00877B2B">
        <w:t xml:space="preserve">3. </w:t>
      </w:r>
      <w:r w:rsidR="00516B62">
        <w:t>Размер нашей выборки</w:t>
      </w:r>
      <w:r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=100</m:t>
        </m:r>
      </m:oMath>
      <w:r w:rsidR="002C1B28">
        <w:t xml:space="preserve"> </w:t>
      </w:r>
      <w:r w:rsidR="00516B62">
        <w:t xml:space="preserve">, следовательно </w:t>
      </w:r>
      <w:r w:rsidR="002C1B28">
        <w:t>воспользуемся формулой Стерджесса</w:t>
      </w:r>
      <w:r w:rsidR="00E30F08">
        <w:t xml:space="preserve"> (2)</w:t>
      </w:r>
    </w:p>
    <w:p w14:paraId="2EA63C28" w14:textId="6BD55D0A" w:rsidR="00E30F08" w:rsidRPr="00DA2330" w:rsidRDefault="00E30F08" w:rsidP="00A43372">
      <m:oMathPara>
        <m:oMath>
          <m:r>
            <m:rPr>
              <m:sty m:val="p"/>
            </m:rPr>
            <w:rPr>
              <w:rFonts w:ascii="Cambria Math" w:hAnsi="Cambria Math"/>
            </w:rPr>
            <m:t>k=3+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 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e>
              </m:func>
            </m:e>
          </m:d>
          <m:r>
            <w:rPr>
              <w:rFonts w:ascii="Cambria Math" w:hAnsi="Cambria Math"/>
            </w:rPr>
            <m:t>=9</m:t>
          </m:r>
        </m:oMath>
      </m:oMathPara>
    </w:p>
    <w:p w14:paraId="3A5EA233" w14:textId="77777777" w:rsidR="00DA2330" w:rsidRDefault="00DA2330" w:rsidP="00A43372">
      <w:r w:rsidRPr="00873AB4">
        <w:t xml:space="preserve">4. </w:t>
      </w:r>
      <w:r w:rsidR="00516B62">
        <w:t>Воспользовавшись формулой (4), найдём</w:t>
      </w:r>
      <w:r w:rsidR="00873AB4">
        <w:t xml:space="preserve"> </w:t>
      </w:r>
      <w:r w:rsidR="00516B62">
        <w:t>длину интервала</w:t>
      </w:r>
    </w:p>
    <w:p w14:paraId="5B8145EF" w14:textId="5BE2F56D" w:rsidR="00873AB4" w:rsidRPr="00D933F8" w:rsidRDefault="00873AB4" w:rsidP="00A43372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99-0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lang w:val="en-US"/>
            </w:rPr>
            <m:t>= 11</m:t>
          </m:r>
        </m:oMath>
      </m:oMathPara>
    </w:p>
    <w:p w14:paraId="0964BFA3" w14:textId="77777777" w:rsidR="00E5114E" w:rsidRDefault="00E5114E">
      <w:pPr>
        <w:spacing w:line="276" w:lineRule="auto"/>
      </w:pPr>
      <w:r>
        <w:br w:type="page"/>
      </w:r>
    </w:p>
    <w:p w14:paraId="79189392" w14:textId="77777777" w:rsidR="00BD11E1" w:rsidRDefault="00D933F8" w:rsidP="00BD11E1">
      <w:r w:rsidRPr="00C246D2">
        <w:lastRenderedPageBreak/>
        <w:t xml:space="preserve">5. </w:t>
      </w:r>
      <w:r w:rsidR="00516B62">
        <w:t>Найдём г</w:t>
      </w:r>
      <w:r>
        <w:t>раницы интервалов</w:t>
      </w:r>
      <w:r w:rsidR="00516B62">
        <w:t>, используя формулу</w:t>
      </w:r>
      <w:r w:rsidR="00C246D2">
        <w:t xml:space="preserve"> (5)</w:t>
      </w:r>
      <w:r>
        <w:t>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  <w:gridCol w:w="2580"/>
        <w:gridCol w:w="2580"/>
        <w:gridCol w:w="2171"/>
      </w:tblGrid>
      <w:tr w:rsidR="00A97E62" w14:paraId="0268401C" w14:textId="77777777" w:rsidTr="00C246D2">
        <w:trPr>
          <w:trHeight w:val="349"/>
        </w:trPr>
        <w:tc>
          <w:tcPr>
            <w:tcW w:w="2580" w:type="dxa"/>
          </w:tcPr>
          <w:p w14:paraId="3EE2538E" w14:textId="4B9F2983" w:rsidR="00A97E62" w:rsidRPr="00876628" w:rsidRDefault="00000000" w:rsidP="00555EF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14:paraId="0BAC50D2" w14:textId="77777777" w:rsidR="00A97E62" w:rsidRDefault="00A97E62" w:rsidP="00BD11E1">
            <w:pPr>
              <w:jc w:val="both"/>
              <w:rPr>
                <w:lang w:val="en-US"/>
              </w:rPr>
            </w:pPr>
          </w:p>
        </w:tc>
        <w:tc>
          <w:tcPr>
            <w:tcW w:w="2580" w:type="dxa"/>
          </w:tcPr>
          <w:p w14:paraId="6CA540C8" w14:textId="73896601" w:rsidR="00A97E62" w:rsidRPr="00555EF7" w:rsidRDefault="00000000" w:rsidP="00555EF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=33</m:t>
                </m:r>
              </m:oMath>
            </m:oMathPara>
          </w:p>
          <w:p w14:paraId="1AB33736" w14:textId="77777777" w:rsidR="00A97E62" w:rsidRDefault="00A97E62" w:rsidP="00BD11E1">
            <w:pPr>
              <w:jc w:val="both"/>
              <w:rPr>
                <w:lang w:val="en-US"/>
              </w:rPr>
            </w:pPr>
          </w:p>
        </w:tc>
        <w:tc>
          <w:tcPr>
            <w:tcW w:w="2580" w:type="dxa"/>
          </w:tcPr>
          <w:p w14:paraId="6859E483" w14:textId="7B0D4CC4" w:rsidR="00A97E62" w:rsidRPr="00555EF7" w:rsidRDefault="00000000" w:rsidP="00555EF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=66</m:t>
                </m:r>
              </m:oMath>
            </m:oMathPara>
          </w:p>
          <w:p w14:paraId="5BA063E2" w14:textId="77777777" w:rsidR="00A97E62" w:rsidRDefault="00A97E62" w:rsidP="00BD11E1">
            <w:pPr>
              <w:jc w:val="both"/>
              <w:rPr>
                <w:lang w:val="en-US"/>
              </w:rPr>
            </w:pPr>
          </w:p>
        </w:tc>
        <w:tc>
          <w:tcPr>
            <w:tcW w:w="2171" w:type="dxa"/>
          </w:tcPr>
          <w:p w14:paraId="3324BD54" w14:textId="71791677" w:rsidR="00A97E62" w:rsidRPr="00876628" w:rsidRDefault="00000000" w:rsidP="00A97E6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=99</m:t>
                </m:r>
              </m:oMath>
            </m:oMathPara>
          </w:p>
          <w:p w14:paraId="23800C65" w14:textId="77777777" w:rsidR="00A97E62" w:rsidRPr="00491898" w:rsidRDefault="00A97E62" w:rsidP="00555EF7">
            <w:pPr>
              <w:rPr>
                <w:lang w:val="en-US"/>
              </w:rPr>
            </w:pPr>
          </w:p>
        </w:tc>
      </w:tr>
      <w:tr w:rsidR="00A97E62" w14:paraId="08008BE3" w14:textId="77777777" w:rsidTr="00486A09">
        <w:tc>
          <w:tcPr>
            <w:tcW w:w="2580" w:type="dxa"/>
          </w:tcPr>
          <w:p w14:paraId="7470153C" w14:textId="19C1C856" w:rsidR="00A97E62" w:rsidRPr="00555EF7" w:rsidRDefault="00000000" w:rsidP="00555EF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=0+11=11</m:t>
                </m:r>
              </m:oMath>
            </m:oMathPara>
          </w:p>
          <w:p w14:paraId="0AEB9F4E" w14:textId="77777777" w:rsidR="00A97E62" w:rsidRDefault="00A97E62" w:rsidP="00BD11E1">
            <w:pPr>
              <w:jc w:val="both"/>
              <w:rPr>
                <w:lang w:val="en-US"/>
              </w:rPr>
            </w:pPr>
          </w:p>
        </w:tc>
        <w:tc>
          <w:tcPr>
            <w:tcW w:w="2580" w:type="dxa"/>
          </w:tcPr>
          <w:p w14:paraId="0C4B2B29" w14:textId="30D5CDBD" w:rsidR="00A97E62" w:rsidRPr="00555EF7" w:rsidRDefault="00000000" w:rsidP="00555EF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=44</m:t>
                </m:r>
              </m:oMath>
            </m:oMathPara>
          </w:p>
          <w:p w14:paraId="3AC383BC" w14:textId="77777777" w:rsidR="00A97E62" w:rsidRDefault="00A97E62" w:rsidP="00BD11E1">
            <w:pPr>
              <w:jc w:val="both"/>
              <w:rPr>
                <w:lang w:val="en-US"/>
              </w:rPr>
            </w:pPr>
          </w:p>
        </w:tc>
        <w:tc>
          <w:tcPr>
            <w:tcW w:w="2580" w:type="dxa"/>
          </w:tcPr>
          <w:p w14:paraId="79A193D7" w14:textId="2631BBAF" w:rsidR="00A97E62" w:rsidRPr="00555EF7" w:rsidRDefault="00000000" w:rsidP="00555EF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=77</m:t>
                </m:r>
              </m:oMath>
            </m:oMathPara>
          </w:p>
          <w:p w14:paraId="46B1A96C" w14:textId="77777777" w:rsidR="00A97E62" w:rsidRDefault="00A97E62" w:rsidP="00BD11E1">
            <w:pPr>
              <w:jc w:val="both"/>
              <w:rPr>
                <w:lang w:val="en-US"/>
              </w:rPr>
            </w:pPr>
          </w:p>
        </w:tc>
        <w:tc>
          <w:tcPr>
            <w:tcW w:w="2171" w:type="dxa"/>
          </w:tcPr>
          <w:p w14:paraId="28BD7A10" w14:textId="77777777" w:rsidR="00A97E62" w:rsidRPr="00491898" w:rsidRDefault="00A97E62" w:rsidP="00555EF7">
            <w:pPr>
              <w:rPr>
                <w:lang w:val="en-US"/>
              </w:rPr>
            </w:pPr>
          </w:p>
        </w:tc>
      </w:tr>
      <w:tr w:rsidR="00A97E62" w14:paraId="79692804" w14:textId="77777777" w:rsidTr="00486A09">
        <w:tc>
          <w:tcPr>
            <w:tcW w:w="2580" w:type="dxa"/>
          </w:tcPr>
          <w:p w14:paraId="18032F4D" w14:textId="1F8C40BD" w:rsidR="00A97E62" w:rsidRPr="00876628" w:rsidRDefault="00000000" w:rsidP="00555EF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=22</m:t>
                </m:r>
              </m:oMath>
            </m:oMathPara>
          </w:p>
          <w:p w14:paraId="4D3A5A6A" w14:textId="77777777" w:rsidR="00A97E62" w:rsidRDefault="00A97E62" w:rsidP="00BD11E1">
            <w:pPr>
              <w:jc w:val="both"/>
              <w:rPr>
                <w:lang w:val="en-US"/>
              </w:rPr>
            </w:pPr>
          </w:p>
        </w:tc>
        <w:tc>
          <w:tcPr>
            <w:tcW w:w="2580" w:type="dxa"/>
          </w:tcPr>
          <w:p w14:paraId="52AB6C3F" w14:textId="109D0B34" w:rsidR="00A97E62" w:rsidRPr="00555EF7" w:rsidRDefault="00000000" w:rsidP="00555EF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=55</m:t>
                </m:r>
              </m:oMath>
            </m:oMathPara>
          </w:p>
          <w:p w14:paraId="1564A1A1" w14:textId="77777777" w:rsidR="00A97E62" w:rsidRDefault="00A97E62" w:rsidP="00BD11E1">
            <w:pPr>
              <w:jc w:val="both"/>
              <w:rPr>
                <w:lang w:val="en-US"/>
              </w:rPr>
            </w:pPr>
          </w:p>
        </w:tc>
        <w:tc>
          <w:tcPr>
            <w:tcW w:w="2580" w:type="dxa"/>
          </w:tcPr>
          <w:p w14:paraId="509950D0" w14:textId="109FBB2F" w:rsidR="00A97E62" w:rsidRPr="00555EF7" w:rsidRDefault="00000000" w:rsidP="00555EF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=88</m:t>
                </m:r>
              </m:oMath>
            </m:oMathPara>
          </w:p>
          <w:p w14:paraId="24BE25AA" w14:textId="77777777" w:rsidR="00A97E62" w:rsidRDefault="00A97E62" w:rsidP="00BD11E1">
            <w:pPr>
              <w:jc w:val="both"/>
              <w:rPr>
                <w:lang w:val="en-US"/>
              </w:rPr>
            </w:pPr>
          </w:p>
        </w:tc>
        <w:tc>
          <w:tcPr>
            <w:tcW w:w="2171" w:type="dxa"/>
          </w:tcPr>
          <w:p w14:paraId="2DB7A607" w14:textId="77777777" w:rsidR="00A97E62" w:rsidRPr="00491898" w:rsidRDefault="00A97E62" w:rsidP="00555EF7">
            <w:pPr>
              <w:rPr>
                <w:lang w:val="en-US"/>
              </w:rPr>
            </w:pPr>
          </w:p>
        </w:tc>
      </w:tr>
    </w:tbl>
    <w:p w14:paraId="52311A9D" w14:textId="77777777" w:rsidR="00486A09" w:rsidRDefault="00C246D2" w:rsidP="00BD11E1">
      <w:pPr>
        <w:jc w:val="both"/>
      </w:pPr>
      <w:r>
        <w:t>Также найдём с</w:t>
      </w:r>
      <w:r w:rsidR="00486A09">
        <w:t>ередины интервалов</w:t>
      </w:r>
      <w:r>
        <w:t xml:space="preserve"> с помощью формулы (</w:t>
      </w:r>
      <w:r w:rsidR="003D19D2">
        <w:t>6</w:t>
      </w:r>
      <w:r>
        <w:t>)</w:t>
      </w:r>
      <w:r w:rsidR="00486A09">
        <w:t>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486A09" w14:paraId="68AE0992" w14:textId="77777777" w:rsidTr="0029008F">
        <w:tc>
          <w:tcPr>
            <w:tcW w:w="3303" w:type="dxa"/>
          </w:tcPr>
          <w:p w14:paraId="0AC0FFEF" w14:textId="29322ECC" w:rsidR="00486A09" w:rsidRPr="00876628" w:rsidRDefault="00000000" w:rsidP="00876628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0+11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=5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3304" w:type="dxa"/>
          </w:tcPr>
          <w:p w14:paraId="29271AB7" w14:textId="5343112C" w:rsidR="00486A09" w:rsidRPr="00555EF7" w:rsidRDefault="00000000" w:rsidP="00486A0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=38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  <w:p w14:paraId="5C389C5F" w14:textId="77777777" w:rsidR="00486A09" w:rsidRDefault="00486A09" w:rsidP="00BD11E1">
            <w:pPr>
              <w:jc w:val="both"/>
            </w:pPr>
          </w:p>
        </w:tc>
        <w:tc>
          <w:tcPr>
            <w:tcW w:w="3304" w:type="dxa"/>
          </w:tcPr>
          <w:p w14:paraId="02D3C3B4" w14:textId="18A1AEF9" w:rsidR="00486A09" w:rsidRPr="00555EF7" w:rsidRDefault="00000000" w:rsidP="00486A0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=71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  <w:p w14:paraId="1107860B" w14:textId="77777777" w:rsidR="00486A09" w:rsidRDefault="00486A09" w:rsidP="00BD11E1">
            <w:pPr>
              <w:jc w:val="both"/>
            </w:pPr>
          </w:p>
        </w:tc>
      </w:tr>
      <w:tr w:rsidR="00486A09" w14:paraId="119E7A9A" w14:textId="77777777" w:rsidTr="0029008F">
        <w:tc>
          <w:tcPr>
            <w:tcW w:w="3303" w:type="dxa"/>
          </w:tcPr>
          <w:p w14:paraId="77B21202" w14:textId="226EB65D" w:rsidR="00486A09" w:rsidRPr="00555EF7" w:rsidRDefault="00000000" w:rsidP="00486A0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=16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  <w:p w14:paraId="0569CD1E" w14:textId="77777777" w:rsidR="00486A09" w:rsidRDefault="00486A09" w:rsidP="00BD11E1">
            <w:pPr>
              <w:jc w:val="both"/>
            </w:pPr>
          </w:p>
        </w:tc>
        <w:tc>
          <w:tcPr>
            <w:tcW w:w="3304" w:type="dxa"/>
          </w:tcPr>
          <w:p w14:paraId="4D25D410" w14:textId="682EDFB1" w:rsidR="00486A09" w:rsidRPr="00876628" w:rsidRDefault="00000000" w:rsidP="00876628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=49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3304" w:type="dxa"/>
          </w:tcPr>
          <w:p w14:paraId="3F4553B0" w14:textId="73658741" w:rsidR="00486A09" w:rsidRPr="00555EF7" w:rsidRDefault="00000000" w:rsidP="00486A0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=82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  <w:p w14:paraId="61A853AA" w14:textId="77777777" w:rsidR="00486A09" w:rsidRDefault="00486A09" w:rsidP="00BD11E1">
            <w:pPr>
              <w:jc w:val="both"/>
            </w:pPr>
          </w:p>
        </w:tc>
      </w:tr>
      <w:tr w:rsidR="00486A09" w14:paraId="014572F6" w14:textId="77777777" w:rsidTr="0029008F">
        <w:tc>
          <w:tcPr>
            <w:tcW w:w="3303" w:type="dxa"/>
          </w:tcPr>
          <w:p w14:paraId="07D21142" w14:textId="7C150166" w:rsidR="00486A09" w:rsidRPr="00555EF7" w:rsidRDefault="00000000" w:rsidP="00486A0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=27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  <w:p w14:paraId="20ECC401" w14:textId="77777777" w:rsidR="00486A09" w:rsidRDefault="00486A09" w:rsidP="00BD11E1">
            <w:pPr>
              <w:jc w:val="both"/>
            </w:pPr>
          </w:p>
        </w:tc>
        <w:tc>
          <w:tcPr>
            <w:tcW w:w="3304" w:type="dxa"/>
          </w:tcPr>
          <w:p w14:paraId="36282897" w14:textId="1A270135" w:rsidR="00486A09" w:rsidRPr="00555EF7" w:rsidRDefault="00000000" w:rsidP="00486A0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=60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  <w:p w14:paraId="3DA9F49C" w14:textId="77777777" w:rsidR="00486A09" w:rsidRDefault="00486A09" w:rsidP="00BD11E1">
            <w:pPr>
              <w:jc w:val="both"/>
            </w:pPr>
          </w:p>
        </w:tc>
        <w:tc>
          <w:tcPr>
            <w:tcW w:w="3304" w:type="dxa"/>
          </w:tcPr>
          <w:p w14:paraId="3C19D0A6" w14:textId="1A68F10D" w:rsidR="00486A09" w:rsidRPr="00555EF7" w:rsidRDefault="00000000" w:rsidP="00486A0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=93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  <w:p w14:paraId="45665130" w14:textId="77777777" w:rsidR="00486A09" w:rsidRDefault="00486A09" w:rsidP="00BD11E1">
            <w:pPr>
              <w:jc w:val="both"/>
            </w:pPr>
          </w:p>
        </w:tc>
      </w:tr>
    </w:tbl>
    <w:p w14:paraId="6057F6A5" w14:textId="77777777" w:rsidR="007E6A37" w:rsidRPr="00486A09" w:rsidRDefault="0029008F" w:rsidP="00BD11E1">
      <w:pPr>
        <w:jc w:val="both"/>
      </w:pPr>
      <w:r>
        <w:t xml:space="preserve">6. </w:t>
      </w:r>
      <w:r w:rsidR="00350E52">
        <w:t>Найдём к</w:t>
      </w:r>
      <w:r>
        <w:t>оличество элементов выборки, попавших в интервал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29008F" w14:paraId="29FB2DA7" w14:textId="77777777" w:rsidTr="005B41B9">
        <w:tc>
          <w:tcPr>
            <w:tcW w:w="3303" w:type="dxa"/>
          </w:tcPr>
          <w:p w14:paraId="299E0963" w14:textId="0BAE35AA" w:rsidR="0029008F" w:rsidRPr="00876628" w:rsidRDefault="00000000" w:rsidP="003E0F08">
            <w:pPr>
              <w:jc w:val="both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=14</m:t>
                </m:r>
              </m:oMath>
            </m:oMathPara>
          </w:p>
        </w:tc>
        <w:tc>
          <w:tcPr>
            <w:tcW w:w="3304" w:type="dxa"/>
          </w:tcPr>
          <w:p w14:paraId="2EDADA0E" w14:textId="0EB71D83" w:rsidR="0029008F" w:rsidRDefault="00000000" w:rsidP="00BD11E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=6</m:t>
                </m:r>
              </m:oMath>
            </m:oMathPara>
          </w:p>
        </w:tc>
        <w:tc>
          <w:tcPr>
            <w:tcW w:w="3304" w:type="dxa"/>
          </w:tcPr>
          <w:p w14:paraId="1CEC22AE" w14:textId="7AED31AA" w:rsidR="0029008F" w:rsidRDefault="00000000" w:rsidP="00BD11E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=17</m:t>
                </m:r>
              </m:oMath>
            </m:oMathPara>
          </w:p>
        </w:tc>
      </w:tr>
      <w:tr w:rsidR="0029008F" w14:paraId="59325938" w14:textId="77777777" w:rsidTr="005B41B9">
        <w:tc>
          <w:tcPr>
            <w:tcW w:w="3303" w:type="dxa"/>
          </w:tcPr>
          <w:p w14:paraId="24131B3D" w14:textId="6FD52274" w:rsidR="0029008F" w:rsidRDefault="00000000" w:rsidP="00BD11E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=11</m:t>
                </m:r>
              </m:oMath>
            </m:oMathPara>
          </w:p>
        </w:tc>
        <w:tc>
          <w:tcPr>
            <w:tcW w:w="3304" w:type="dxa"/>
          </w:tcPr>
          <w:p w14:paraId="0C08B626" w14:textId="201F16AC" w:rsidR="0029008F" w:rsidRDefault="00000000" w:rsidP="00BD11E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=14</m:t>
                </m:r>
              </m:oMath>
            </m:oMathPara>
          </w:p>
        </w:tc>
        <w:tc>
          <w:tcPr>
            <w:tcW w:w="3304" w:type="dxa"/>
          </w:tcPr>
          <w:p w14:paraId="4540921E" w14:textId="4E4DEEEC" w:rsidR="0029008F" w:rsidRDefault="00000000" w:rsidP="00BD11E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=15</m:t>
                </m:r>
              </m:oMath>
            </m:oMathPara>
          </w:p>
        </w:tc>
      </w:tr>
      <w:tr w:rsidR="0029008F" w14:paraId="5C8BDDE0" w14:textId="77777777" w:rsidTr="005B41B9">
        <w:tc>
          <w:tcPr>
            <w:tcW w:w="3303" w:type="dxa"/>
          </w:tcPr>
          <w:p w14:paraId="7B95AEC1" w14:textId="52C97907" w:rsidR="0029008F" w:rsidRPr="00876628" w:rsidRDefault="00000000" w:rsidP="00BD11E1">
            <w:pPr>
              <w:jc w:val="both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=7</m:t>
                </m:r>
              </m:oMath>
            </m:oMathPara>
          </w:p>
        </w:tc>
        <w:tc>
          <w:tcPr>
            <w:tcW w:w="3304" w:type="dxa"/>
          </w:tcPr>
          <w:p w14:paraId="385E1428" w14:textId="44377E52" w:rsidR="0029008F" w:rsidRDefault="00000000" w:rsidP="00BD11E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=7</m:t>
                </m:r>
              </m:oMath>
            </m:oMathPara>
          </w:p>
        </w:tc>
        <w:tc>
          <w:tcPr>
            <w:tcW w:w="3304" w:type="dxa"/>
          </w:tcPr>
          <w:p w14:paraId="0C3807B2" w14:textId="393557E5" w:rsidR="0029008F" w:rsidRDefault="00000000" w:rsidP="00BD11E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=9</m:t>
                </m:r>
              </m:oMath>
            </m:oMathPara>
          </w:p>
        </w:tc>
      </w:tr>
    </w:tbl>
    <w:p w14:paraId="7CCBCCA3" w14:textId="77777777" w:rsidR="00F35BEF" w:rsidRPr="00F35BEF" w:rsidRDefault="00F35BEF" w:rsidP="00A43372"/>
    <w:p w14:paraId="3176897E" w14:textId="53F4ECFC" w:rsidR="00F35BEF" w:rsidRPr="00F35BEF" w:rsidRDefault="00000000" w:rsidP="00A43372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==14+11+7+6+14+7+17+15+9=100</m:t>
          </m:r>
        </m:oMath>
      </m:oMathPara>
    </w:p>
    <w:p w14:paraId="2B857F6A" w14:textId="77777777" w:rsidR="00F35BEF" w:rsidRPr="00350E52" w:rsidRDefault="00F35BEF" w:rsidP="009E7545">
      <w:pPr>
        <w:ind w:firstLine="397"/>
        <w:rPr>
          <w:i/>
        </w:rPr>
      </w:pPr>
      <w:r>
        <w:t>Сложив все</w:t>
      </w:r>
      <w:r w:rsidRPr="00F35B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50E52">
        <w:t xml:space="preserve">, мы получили число </w:t>
      </w:r>
      <m:oMath>
        <m:r>
          <w:rPr>
            <w:rFonts w:ascii="Cambria Math" w:hAnsi="Cambria Math"/>
          </w:rPr>
          <m:t>N=100</m:t>
        </m:r>
      </m:oMath>
      <w:r w:rsidR="00350E52">
        <w:t>, то есть сумма количества элементов выборки во всех интервалах равна количеству элементов выборки, тем самым мы выполнили проверку подсчёта количества элементов, попавших в интервалы.</w:t>
      </w:r>
    </w:p>
    <w:p w14:paraId="3B75DAC7" w14:textId="77777777" w:rsidR="00A52F85" w:rsidRPr="00A52F85" w:rsidRDefault="00A52F85" w:rsidP="00A43372">
      <w:r w:rsidRPr="00F35BEF">
        <w:t xml:space="preserve">7. </w:t>
      </w:r>
      <w:r w:rsidR="008557E1">
        <w:t>П</w:t>
      </w:r>
      <w:r w:rsidR="00165758">
        <w:t>о формуле (7)</w:t>
      </w:r>
      <w:r w:rsidR="008557E1">
        <w:t xml:space="preserve"> найдём относительные частоты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A52F85" w14:paraId="73B923D9" w14:textId="77777777" w:rsidTr="005B41B9">
        <w:tc>
          <w:tcPr>
            <w:tcW w:w="3303" w:type="dxa"/>
          </w:tcPr>
          <w:p w14:paraId="3356D2E5" w14:textId="25B56B27" w:rsidR="00A52F85" w:rsidRPr="003E0F08" w:rsidRDefault="00000000" w:rsidP="00B76534">
            <w:pPr>
              <w:jc w:val="both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14</m:t>
                </m:r>
              </m:oMath>
            </m:oMathPara>
          </w:p>
        </w:tc>
        <w:tc>
          <w:tcPr>
            <w:tcW w:w="3304" w:type="dxa"/>
          </w:tcPr>
          <w:p w14:paraId="24E5636D" w14:textId="44F786D5" w:rsidR="00A52F85" w:rsidRDefault="00000000" w:rsidP="00B7653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06</m:t>
                </m:r>
              </m:oMath>
            </m:oMathPara>
          </w:p>
        </w:tc>
        <w:tc>
          <w:tcPr>
            <w:tcW w:w="3304" w:type="dxa"/>
          </w:tcPr>
          <w:p w14:paraId="0F2403F9" w14:textId="64AA14ED" w:rsidR="00A52F85" w:rsidRDefault="00000000" w:rsidP="00B7653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17</m:t>
                </m:r>
              </m:oMath>
            </m:oMathPara>
          </w:p>
        </w:tc>
      </w:tr>
      <w:tr w:rsidR="00A52F85" w14:paraId="54B3FB9E" w14:textId="77777777" w:rsidTr="005B41B9">
        <w:tc>
          <w:tcPr>
            <w:tcW w:w="3303" w:type="dxa"/>
          </w:tcPr>
          <w:p w14:paraId="20A1251C" w14:textId="14585212" w:rsidR="00A52F85" w:rsidRDefault="00000000" w:rsidP="00B7653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11</m:t>
                </m:r>
              </m:oMath>
            </m:oMathPara>
          </w:p>
        </w:tc>
        <w:tc>
          <w:tcPr>
            <w:tcW w:w="3304" w:type="dxa"/>
          </w:tcPr>
          <w:p w14:paraId="61195E97" w14:textId="7B78B88F" w:rsidR="00A52F85" w:rsidRDefault="00000000" w:rsidP="00B7653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14</m:t>
                </m:r>
              </m:oMath>
            </m:oMathPara>
          </w:p>
        </w:tc>
        <w:tc>
          <w:tcPr>
            <w:tcW w:w="3304" w:type="dxa"/>
          </w:tcPr>
          <w:p w14:paraId="254EA245" w14:textId="30B5DC29" w:rsidR="00A52F85" w:rsidRDefault="00000000" w:rsidP="00B7653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15</m:t>
                </m:r>
              </m:oMath>
            </m:oMathPara>
          </w:p>
        </w:tc>
      </w:tr>
      <w:tr w:rsidR="00A52F85" w14:paraId="0088EED5" w14:textId="77777777" w:rsidTr="005B41B9">
        <w:tc>
          <w:tcPr>
            <w:tcW w:w="3303" w:type="dxa"/>
          </w:tcPr>
          <w:p w14:paraId="17C8D257" w14:textId="1549F404" w:rsidR="00A52F85" w:rsidRDefault="00000000" w:rsidP="00B7653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07</m:t>
                </m:r>
              </m:oMath>
            </m:oMathPara>
          </w:p>
        </w:tc>
        <w:tc>
          <w:tcPr>
            <w:tcW w:w="3304" w:type="dxa"/>
          </w:tcPr>
          <w:p w14:paraId="0E3A0357" w14:textId="6BC88081" w:rsidR="00A52F85" w:rsidRDefault="00000000" w:rsidP="00B7653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07</m:t>
                </m:r>
              </m:oMath>
            </m:oMathPara>
          </w:p>
        </w:tc>
        <w:tc>
          <w:tcPr>
            <w:tcW w:w="3304" w:type="dxa"/>
          </w:tcPr>
          <w:p w14:paraId="629EC8C4" w14:textId="6897445D" w:rsidR="00A52F85" w:rsidRDefault="00000000" w:rsidP="00B7653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09</m:t>
                </m:r>
              </m:oMath>
            </m:oMathPara>
          </w:p>
        </w:tc>
      </w:tr>
    </w:tbl>
    <w:p w14:paraId="203F1CE0" w14:textId="77777777" w:rsidR="00A43372" w:rsidRDefault="00A43372" w:rsidP="00A43372">
      <w:pPr>
        <w:rPr>
          <w:lang w:val="en-US"/>
        </w:rPr>
      </w:pPr>
    </w:p>
    <w:p w14:paraId="30437965" w14:textId="77777777" w:rsidR="009366D5" w:rsidRPr="009366D5" w:rsidRDefault="009366D5" w:rsidP="00A43372">
      <w:r>
        <w:t>Относительные накопленные частоты</w:t>
      </w:r>
      <w:r w:rsidR="00165758">
        <w:t xml:space="preserve"> </w:t>
      </w:r>
      <w:r w:rsidR="008557E1">
        <w:t xml:space="preserve">найдём </w:t>
      </w:r>
      <w:r w:rsidR="00165758">
        <w:t>по формуле (8)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9366D5" w14:paraId="4FED25DD" w14:textId="77777777" w:rsidTr="005B41B9">
        <w:tc>
          <w:tcPr>
            <w:tcW w:w="3303" w:type="dxa"/>
          </w:tcPr>
          <w:p w14:paraId="2794E9A1" w14:textId="795D0A60" w:rsidR="009366D5" w:rsidRPr="003E0F08" w:rsidRDefault="00000000" w:rsidP="00B76534">
            <w:pPr>
              <w:jc w:val="both"/>
              <w:rPr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14</m:t>
                </m:r>
              </m:oMath>
            </m:oMathPara>
          </w:p>
        </w:tc>
        <w:tc>
          <w:tcPr>
            <w:tcW w:w="3304" w:type="dxa"/>
          </w:tcPr>
          <w:p w14:paraId="16D37DBA" w14:textId="367E8920" w:rsidR="009366D5" w:rsidRDefault="00000000" w:rsidP="00B76534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38</m:t>
                </m:r>
              </m:oMath>
            </m:oMathPara>
          </w:p>
        </w:tc>
        <w:tc>
          <w:tcPr>
            <w:tcW w:w="3304" w:type="dxa"/>
          </w:tcPr>
          <w:p w14:paraId="4A8AF531" w14:textId="7E72EF3B" w:rsidR="009366D5" w:rsidRDefault="00000000" w:rsidP="00B76534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76</m:t>
                </m:r>
              </m:oMath>
            </m:oMathPara>
          </w:p>
        </w:tc>
      </w:tr>
      <w:tr w:rsidR="009366D5" w14:paraId="2E615A47" w14:textId="77777777" w:rsidTr="005B41B9">
        <w:tc>
          <w:tcPr>
            <w:tcW w:w="3303" w:type="dxa"/>
          </w:tcPr>
          <w:p w14:paraId="57D27556" w14:textId="5CEEF4D7" w:rsidR="009366D5" w:rsidRDefault="00000000" w:rsidP="00B76534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14+0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11=0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25</m:t>
                </m:r>
              </m:oMath>
            </m:oMathPara>
          </w:p>
        </w:tc>
        <w:tc>
          <w:tcPr>
            <w:tcW w:w="3304" w:type="dxa"/>
          </w:tcPr>
          <w:p w14:paraId="3FEC4D38" w14:textId="78EEDB22" w:rsidR="009366D5" w:rsidRDefault="00000000" w:rsidP="00B76534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52</m:t>
                </m:r>
              </m:oMath>
            </m:oMathPara>
          </w:p>
        </w:tc>
        <w:tc>
          <w:tcPr>
            <w:tcW w:w="3304" w:type="dxa"/>
          </w:tcPr>
          <w:p w14:paraId="675B232D" w14:textId="24C8B44A" w:rsidR="009366D5" w:rsidRPr="009366D5" w:rsidRDefault="00000000" w:rsidP="00B76534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91</m:t>
                </m:r>
              </m:oMath>
            </m:oMathPara>
          </w:p>
        </w:tc>
      </w:tr>
      <w:tr w:rsidR="009366D5" w14:paraId="779EC77E" w14:textId="77777777" w:rsidTr="005B41B9">
        <w:tc>
          <w:tcPr>
            <w:tcW w:w="3303" w:type="dxa"/>
          </w:tcPr>
          <w:p w14:paraId="67D122F8" w14:textId="18D4F6B8" w:rsidR="009366D5" w:rsidRDefault="00000000" w:rsidP="00B76534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32</m:t>
                </m:r>
              </m:oMath>
            </m:oMathPara>
          </w:p>
        </w:tc>
        <w:tc>
          <w:tcPr>
            <w:tcW w:w="3304" w:type="dxa"/>
          </w:tcPr>
          <w:p w14:paraId="5D376161" w14:textId="51441B55" w:rsidR="009366D5" w:rsidRDefault="00000000" w:rsidP="00B76534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59</m:t>
                </m:r>
              </m:oMath>
            </m:oMathPara>
          </w:p>
        </w:tc>
        <w:tc>
          <w:tcPr>
            <w:tcW w:w="3304" w:type="dxa"/>
          </w:tcPr>
          <w:p w14:paraId="309FA58C" w14:textId="77777777" w:rsidR="009366D5" w:rsidRDefault="00000000" w:rsidP="00B76534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</w:tr>
    </w:tbl>
    <w:p w14:paraId="21583299" w14:textId="77777777" w:rsidR="008557E1" w:rsidRDefault="008557E1" w:rsidP="00A53364"/>
    <w:p w14:paraId="4F99DAF1" w14:textId="77777777" w:rsidR="008557E1" w:rsidRDefault="00A53364" w:rsidP="0034704C">
      <w:pPr>
        <w:ind w:firstLine="397"/>
      </w:pPr>
      <w:r>
        <w:t>Для того, что</w:t>
      </w:r>
      <w:r w:rsidR="000478C9">
        <w:t>бы</w:t>
      </w:r>
      <w:r>
        <w:t xml:space="preserve"> удобнее воспользоваться полученными характеристиками, представим их в виде </w:t>
      </w:r>
      <w:r w:rsidR="00560E67">
        <w:t>Т</w:t>
      </w:r>
      <w:r>
        <w:t>аблицы 3.</w:t>
      </w:r>
    </w:p>
    <w:p w14:paraId="5C7134B4" w14:textId="77777777" w:rsidR="00A53364" w:rsidRDefault="00A53364" w:rsidP="00A53364">
      <w:pPr>
        <w:spacing w:after="0"/>
        <w:rPr>
          <w:noProof/>
        </w:rPr>
      </w:pPr>
      <w:r>
        <w:lastRenderedPageBreak/>
        <w:t xml:space="preserve">Таблица </w:t>
      </w:r>
      <w:fldSimple w:instr=" SEQ Таблица \* ARABIC ">
        <w:r w:rsidR="00E34C1F">
          <w:rPr>
            <w:noProof/>
          </w:rPr>
          <w:t>3</w:t>
        </w:r>
      </w:fldSimple>
      <w:r w:rsidR="00AC5754">
        <w:rPr>
          <w:noProof/>
        </w:rPr>
        <w:t xml:space="preserve"> – Данные для построение эмпирических распределений</w:t>
      </w:r>
    </w:p>
    <w:p w14:paraId="7DFFBF78" w14:textId="77777777" w:rsidR="00891CE0" w:rsidRDefault="00891CE0" w:rsidP="00A53364">
      <w:pPr>
        <w:spacing w:after="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8"/>
        <w:gridCol w:w="1117"/>
        <w:gridCol w:w="1117"/>
        <w:gridCol w:w="1148"/>
        <w:gridCol w:w="1417"/>
        <w:gridCol w:w="1260"/>
        <w:gridCol w:w="1417"/>
        <w:gridCol w:w="1417"/>
      </w:tblGrid>
      <w:tr w:rsidR="00504E80" w:rsidRPr="00C8557E" w14:paraId="0DFB9B18" w14:textId="77777777" w:rsidTr="00A47AE8">
        <w:trPr>
          <w:trHeight w:val="1122"/>
        </w:trPr>
        <w:tc>
          <w:tcPr>
            <w:tcW w:w="846" w:type="dxa"/>
            <w:hideMark/>
          </w:tcPr>
          <w:p w14:paraId="3F0F9742" w14:textId="4D185CE4" w:rsidR="00504E80" w:rsidRPr="00C8557E" w:rsidRDefault="00504E80" w:rsidP="00A47AE8">
            <w:pPr>
              <w:spacing w:line="276" w:lineRule="auto"/>
            </w:pPr>
            <w:r w:rsidRPr="00C8557E">
              <w:t>Номер интервала</w:t>
            </w:r>
          </w:p>
        </w:tc>
        <w:tc>
          <w:tcPr>
            <w:tcW w:w="1318" w:type="dxa"/>
            <w:hideMark/>
          </w:tcPr>
          <w:p w14:paraId="542A8D33" w14:textId="77777777" w:rsidR="00504E80" w:rsidRPr="00C8557E" w:rsidRDefault="00504E80" w:rsidP="00A47AE8">
            <w:pPr>
              <w:spacing w:line="276" w:lineRule="auto"/>
            </w:pPr>
            <w:r w:rsidRPr="00C8557E">
              <w:t>Границы интервалов</w:t>
            </w:r>
          </w:p>
        </w:tc>
        <w:tc>
          <w:tcPr>
            <w:tcW w:w="1131" w:type="dxa"/>
            <w:hideMark/>
          </w:tcPr>
          <w:p w14:paraId="7F77CFA4" w14:textId="77777777" w:rsidR="00504E80" w:rsidRPr="00C8557E" w:rsidRDefault="00504E80" w:rsidP="00A47AE8">
            <w:pPr>
              <w:spacing w:line="276" w:lineRule="auto"/>
            </w:pPr>
            <w:r w:rsidRPr="00C8557E">
              <w:t>Середины интервалов</w:t>
            </w:r>
          </w:p>
        </w:tc>
        <w:tc>
          <w:tcPr>
            <w:tcW w:w="1031" w:type="dxa"/>
            <w:hideMark/>
          </w:tcPr>
          <w:p w14:paraId="3265B8EB" w14:textId="77777777" w:rsidR="00504E80" w:rsidRPr="00C8557E" w:rsidRDefault="00504E80" w:rsidP="00A47AE8">
            <w:pPr>
              <w:spacing w:line="276" w:lineRule="auto"/>
            </w:pPr>
            <w:r>
              <w:t>Количество элементов</w:t>
            </w:r>
            <w:r w:rsidRPr="00C8557E">
              <w:t xml:space="preserve"> в интервале</w:t>
            </w:r>
          </w:p>
        </w:tc>
        <w:tc>
          <w:tcPr>
            <w:tcW w:w="1436" w:type="dxa"/>
            <w:hideMark/>
          </w:tcPr>
          <w:p w14:paraId="0373F068" w14:textId="77777777" w:rsidR="00504E80" w:rsidRPr="00C8557E" w:rsidRDefault="00504E80" w:rsidP="00A47AE8">
            <w:pPr>
              <w:spacing w:line="276" w:lineRule="auto"/>
            </w:pPr>
            <w:r w:rsidRPr="00C8557E">
              <w:t>Относительная частота</w:t>
            </w:r>
          </w:p>
        </w:tc>
        <w:tc>
          <w:tcPr>
            <w:tcW w:w="1277" w:type="dxa"/>
          </w:tcPr>
          <w:p w14:paraId="11DA81E0" w14:textId="77777777" w:rsidR="00504E80" w:rsidRPr="00C8557E" w:rsidRDefault="00504E80" w:rsidP="00A47AE8">
            <w:pPr>
              <w:spacing w:line="276" w:lineRule="auto"/>
            </w:pPr>
            <w:r>
              <w:t>Накопленная частота</w:t>
            </w:r>
          </w:p>
        </w:tc>
        <w:tc>
          <w:tcPr>
            <w:tcW w:w="1436" w:type="dxa"/>
            <w:hideMark/>
          </w:tcPr>
          <w:p w14:paraId="06B53BC8" w14:textId="77777777" w:rsidR="00504E80" w:rsidRPr="00C8557E" w:rsidRDefault="00504E80" w:rsidP="00A47AE8">
            <w:pPr>
              <w:spacing w:line="276" w:lineRule="auto"/>
            </w:pPr>
            <w:r w:rsidRPr="00C8557E">
              <w:t xml:space="preserve">Относительная накопленная частота </w:t>
            </w:r>
          </w:p>
        </w:tc>
        <w:tc>
          <w:tcPr>
            <w:tcW w:w="1436" w:type="dxa"/>
          </w:tcPr>
          <w:p w14:paraId="71C30D1E" w14:textId="77777777" w:rsidR="00504E80" w:rsidRDefault="00504E80" w:rsidP="00A47AE8">
            <w:pPr>
              <w:spacing w:line="276" w:lineRule="auto"/>
            </w:pPr>
            <w:r>
              <w:t>Относительная частота, делённая на</w:t>
            </w:r>
          </w:p>
          <w:p w14:paraId="62DB3135" w14:textId="77777777" w:rsidR="00504E80" w:rsidRPr="00C8557E" w:rsidRDefault="00504E80" w:rsidP="00A47AE8">
            <w:pPr>
              <w:spacing w:line="276" w:lineRule="auto"/>
            </w:pPr>
            <w:r>
              <w:t xml:space="preserve">длину интервала </w:t>
            </w:r>
          </w:p>
        </w:tc>
      </w:tr>
      <w:tr w:rsidR="00504E80" w:rsidRPr="00C8557E" w14:paraId="71A5CB69" w14:textId="77777777" w:rsidTr="00A47AE8">
        <w:trPr>
          <w:trHeight w:val="315"/>
        </w:trPr>
        <w:tc>
          <w:tcPr>
            <w:tcW w:w="846" w:type="dxa"/>
            <w:tcBorders>
              <w:bottom w:val="single" w:sz="4" w:space="0" w:color="auto"/>
            </w:tcBorders>
            <w:noWrap/>
            <w:hideMark/>
          </w:tcPr>
          <w:p w14:paraId="08799D39" w14:textId="77777777" w:rsidR="00504E80" w:rsidRPr="00C8557E" w:rsidRDefault="00504E80" w:rsidP="00A47AE8">
            <w:pPr>
              <w:spacing w:line="276" w:lineRule="auto"/>
              <w:jc w:val="center"/>
            </w:pPr>
            <w:r w:rsidRPr="00C8557E">
              <w:t>1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noWrap/>
            <w:hideMark/>
          </w:tcPr>
          <w:p w14:paraId="3C913B58" w14:textId="77777777" w:rsidR="00504E80" w:rsidRPr="00C8557E" w:rsidRDefault="00504E80" w:rsidP="00A47AE8">
            <w:pPr>
              <w:spacing w:line="276" w:lineRule="auto"/>
              <w:jc w:val="center"/>
            </w:pPr>
            <w:r w:rsidRPr="00C8557E">
              <w:t>2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noWrap/>
            <w:hideMark/>
          </w:tcPr>
          <w:p w14:paraId="2A9E7C2E" w14:textId="77777777" w:rsidR="00504E80" w:rsidRPr="00C8557E" w:rsidRDefault="00504E80" w:rsidP="00A47AE8">
            <w:pPr>
              <w:spacing w:line="276" w:lineRule="auto"/>
              <w:jc w:val="center"/>
            </w:pPr>
            <w:r w:rsidRPr="00C8557E">
              <w:t>3</w:t>
            </w:r>
          </w:p>
        </w:tc>
        <w:tc>
          <w:tcPr>
            <w:tcW w:w="1031" w:type="dxa"/>
            <w:tcBorders>
              <w:bottom w:val="single" w:sz="4" w:space="0" w:color="auto"/>
            </w:tcBorders>
            <w:noWrap/>
            <w:hideMark/>
          </w:tcPr>
          <w:p w14:paraId="1D0EC90E" w14:textId="77777777" w:rsidR="00504E80" w:rsidRPr="00C8557E" w:rsidRDefault="00504E80" w:rsidP="00A47AE8">
            <w:pPr>
              <w:spacing w:line="276" w:lineRule="auto"/>
              <w:jc w:val="center"/>
            </w:pPr>
            <w:r w:rsidRPr="00C8557E">
              <w:t>4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noWrap/>
            <w:hideMark/>
          </w:tcPr>
          <w:p w14:paraId="5B43D77B" w14:textId="77777777" w:rsidR="00504E80" w:rsidRPr="00C8557E" w:rsidRDefault="00504E80" w:rsidP="00A47AE8">
            <w:pPr>
              <w:spacing w:line="276" w:lineRule="auto"/>
              <w:jc w:val="center"/>
            </w:pPr>
            <w:r w:rsidRPr="00C8557E"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54AE68C4" w14:textId="77777777" w:rsidR="00504E80" w:rsidRDefault="00504E80" w:rsidP="00A47AE8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noWrap/>
            <w:hideMark/>
          </w:tcPr>
          <w:p w14:paraId="41F6144D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14:paraId="1875936F" w14:textId="77777777" w:rsidR="00504E80" w:rsidRDefault="00504E80" w:rsidP="00A47AE8">
            <w:pPr>
              <w:spacing w:line="276" w:lineRule="auto"/>
              <w:jc w:val="center"/>
            </w:pPr>
            <w:r>
              <w:t>8</w:t>
            </w:r>
          </w:p>
        </w:tc>
      </w:tr>
      <w:tr w:rsidR="00504E80" w:rsidRPr="00C8557E" w14:paraId="504EA716" w14:textId="77777777" w:rsidTr="00A47AE8">
        <w:trPr>
          <w:trHeight w:val="315"/>
        </w:trPr>
        <w:tc>
          <w:tcPr>
            <w:tcW w:w="846" w:type="dxa"/>
            <w:tcBorders>
              <w:bottom w:val="nil"/>
            </w:tcBorders>
            <w:noWrap/>
            <w:hideMark/>
          </w:tcPr>
          <w:p w14:paraId="00795CEE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318" w:type="dxa"/>
            <w:tcBorders>
              <w:bottom w:val="nil"/>
            </w:tcBorders>
            <w:noWrap/>
            <w:hideMark/>
          </w:tcPr>
          <w:p w14:paraId="4AEECB96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1" w:type="dxa"/>
            <w:tcBorders>
              <w:bottom w:val="nil"/>
            </w:tcBorders>
            <w:noWrap/>
            <w:hideMark/>
          </w:tcPr>
          <w:p w14:paraId="46050B04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031" w:type="dxa"/>
            <w:tcBorders>
              <w:bottom w:val="nil"/>
            </w:tcBorders>
            <w:noWrap/>
            <w:hideMark/>
          </w:tcPr>
          <w:p w14:paraId="4A846F5F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bottom w:val="nil"/>
            </w:tcBorders>
            <w:noWrap/>
            <w:hideMark/>
          </w:tcPr>
          <w:p w14:paraId="55B15DF6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277" w:type="dxa"/>
            <w:tcBorders>
              <w:bottom w:val="nil"/>
            </w:tcBorders>
          </w:tcPr>
          <w:p w14:paraId="106E8707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bottom w:val="nil"/>
            </w:tcBorders>
            <w:noWrap/>
            <w:hideMark/>
          </w:tcPr>
          <w:p w14:paraId="7B3ED727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bottom w:val="nil"/>
            </w:tcBorders>
          </w:tcPr>
          <w:p w14:paraId="34D0FB8A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</w:tr>
      <w:tr w:rsidR="00504E80" w:rsidRPr="00C8557E" w14:paraId="72B3EF9F" w14:textId="77777777" w:rsidTr="00A47AE8">
        <w:trPr>
          <w:trHeight w:val="315"/>
        </w:trPr>
        <w:tc>
          <w:tcPr>
            <w:tcW w:w="846" w:type="dxa"/>
            <w:tcBorders>
              <w:top w:val="nil"/>
              <w:bottom w:val="nil"/>
            </w:tcBorders>
            <w:noWrap/>
            <w:hideMark/>
          </w:tcPr>
          <w:p w14:paraId="746CDB8B" w14:textId="77777777" w:rsidR="00504E80" w:rsidRPr="00C8557E" w:rsidRDefault="00504E80" w:rsidP="00A47AE8">
            <w:pPr>
              <w:spacing w:line="276" w:lineRule="auto"/>
              <w:jc w:val="center"/>
            </w:pPr>
            <w:r w:rsidRPr="00C8557E">
              <w:t>1</w:t>
            </w:r>
          </w:p>
        </w:tc>
        <w:tc>
          <w:tcPr>
            <w:tcW w:w="1318" w:type="dxa"/>
            <w:tcBorders>
              <w:top w:val="nil"/>
              <w:bottom w:val="nil"/>
            </w:tcBorders>
            <w:noWrap/>
            <w:hideMark/>
          </w:tcPr>
          <w:p w14:paraId="0F2F5A8F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noWrap/>
            <w:hideMark/>
          </w:tcPr>
          <w:p w14:paraId="26B1EB8E" w14:textId="58E6068B" w:rsidR="00504E80" w:rsidRPr="00C8557E" w:rsidRDefault="00504E80" w:rsidP="00A47AE8">
            <w:pPr>
              <w:spacing w:line="276" w:lineRule="auto"/>
              <w:jc w:val="center"/>
            </w:pPr>
            <w:r>
              <w:t>5</w:t>
            </w:r>
            <w:r w:rsidR="00E7138B">
              <w:t>.</w:t>
            </w:r>
            <w:r>
              <w:t>5</w:t>
            </w:r>
          </w:p>
        </w:tc>
        <w:tc>
          <w:tcPr>
            <w:tcW w:w="1031" w:type="dxa"/>
            <w:tcBorders>
              <w:top w:val="nil"/>
              <w:bottom w:val="nil"/>
            </w:tcBorders>
            <w:noWrap/>
            <w:hideMark/>
          </w:tcPr>
          <w:p w14:paraId="12A664A1" w14:textId="77777777" w:rsidR="00504E80" w:rsidRPr="00A07922" w:rsidRDefault="00504E80" w:rsidP="00A47AE8">
            <w:pPr>
              <w:spacing w:line="276" w:lineRule="auto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146F3741" w14:textId="6B05C1D0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14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09A76606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14</w:t>
            </w: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7601AA80" w14:textId="55A14639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14</w:t>
            </w:r>
          </w:p>
        </w:tc>
        <w:tc>
          <w:tcPr>
            <w:tcW w:w="1436" w:type="dxa"/>
            <w:tcBorders>
              <w:top w:val="nil"/>
              <w:bottom w:val="nil"/>
            </w:tcBorders>
          </w:tcPr>
          <w:p w14:paraId="38F6E4CA" w14:textId="0B63099C" w:rsidR="00504E80" w:rsidRPr="00C8557E" w:rsidRDefault="00504E80" w:rsidP="00A47AE8">
            <w:pPr>
              <w:spacing w:line="276" w:lineRule="auto"/>
              <w:jc w:val="center"/>
            </w:pPr>
            <w:r w:rsidRPr="00CB601F">
              <w:t>0</w:t>
            </w:r>
            <w:r w:rsidR="00E7138B">
              <w:t>.</w:t>
            </w:r>
            <w:r w:rsidRPr="00CB601F">
              <w:t>0127</w:t>
            </w:r>
          </w:p>
        </w:tc>
      </w:tr>
      <w:tr w:rsidR="00504E80" w:rsidRPr="00C8557E" w14:paraId="6F96B2B0" w14:textId="77777777" w:rsidTr="00A47AE8">
        <w:trPr>
          <w:trHeight w:val="315"/>
        </w:trPr>
        <w:tc>
          <w:tcPr>
            <w:tcW w:w="846" w:type="dxa"/>
            <w:tcBorders>
              <w:top w:val="nil"/>
              <w:bottom w:val="nil"/>
            </w:tcBorders>
            <w:noWrap/>
            <w:hideMark/>
          </w:tcPr>
          <w:p w14:paraId="7BFCA995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318" w:type="dxa"/>
            <w:tcBorders>
              <w:top w:val="nil"/>
              <w:bottom w:val="nil"/>
            </w:tcBorders>
            <w:noWrap/>
            <w:hideMark/>
          </w:tcPr>
          <w:p w14:paraId="2702BF07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1131" w:type="dxa"/>
            <w:tcBorders>
              <w:top w:val="nil"/>
              <w:bottom w:val="nil"/>
            </w:tcBorders>
            <w:noWrap/>
            <w:hideMark/>
          </w:tcPr>
          <w:p w14:paraId="2F6739CC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031" w:type="dxa"/>
            <w:tcBorders>
              <w:top w:val="nil"/>
              <w:bottom w:val="nil"/>
            </w:tcBorders>
            <w:noWrap/>
            <w:hideMark/>
          </w:tcPr>
          <w:p w14:paraId="2621212D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60027B8F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5A4B1056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0CBEA8F5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 w14:paraId="09648032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</w:tr>
      <w:tr w:rsidR="00504E80" w:rsidRPr="00C8557E" w14:paraId="16461F99" w14:textId="77777777" w:rsidTr="00A47AE8">
        <w:trPr>
          <w:trHeight w:val="315"/>
        </w:trPr>
        <w:tc>
          <w:tcPr>
            <w:tcW w:w="846" w:type="dxa"/>
            <w:tcBorders>
              <w:top w:val="nil"/>
              <w:bottom w:val="nil"/>
            </w:tcBorders>
            <w:noWrap/>
            <w:hideMark/>
          </w:tcPr>
          <w:p w14:paraId="0351F072" w14:textId="77777777" w:rsidR="00504E80" w:rsidRPr="00C8557E" w:rsidRDefault="00504E80" w:rsidP="00A47AE8">
            <w:pPr>
              <w:spacing w:line="276" w:lineRule="auto"/>
              <w:jc w:val="center"/>
            </w:pPr>
            <w:r w:rsidRPr="00C8557E">
              <w:t>2</w:t>
            </w:r>
          </w:p>
        </w:tc>
        <w:tc>
          <w:tcPr>
            <w:tcW w:w="1318" w:type="dxa"/>
            <w:tcBorders>
              <w:top w:val="nil"/>
              <w:bottom w:val="nil"/>
            </w:tcBorders>
            <w:noWrap/>
            <w:hideMark/>
          </w:tcPr>
          <w:p w14:paraId="7981E51B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noWrap/>
            <w:hideMark/>
          </w:tcPr>
          <w:p w14:paraId="073F36A6" w14:textId="12EA161C" w:rsidR="00504E80" w:rsidRPr="00B87D25" w:rsidRDefault="00504E80" w:rsidP="00A47AE8">
            <w:pPr>
              <w:spacing w:line="276" w:lineRule="auto"/>
              <w:jc w:val="center"/>
              <w:rPr>
                <w:lang w:val="en-US"/>
              </w:rPr>
            </w:pPr>
            <w:r>
              <w:t>16</w:t>
            </w:r>
            <w:r w:rsidR="00E7138B"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1031" w:type="dxa"/>
            <w:tcBorders>
              <w:top w:val="nil"/>
              <w:bottom w:val="nil"/>
            </w:tcBorders>
            <w:noWrap/>
            <w:hideMark/>
          </w:tcPr>
          <w:p w14:paraId="1F202FD6" w14:textId="77777777" w:rsidR="00504E80" w:rsidRPr="00A07922" w:rsidRDefault="00504E80" w:rsidP="00A47AE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30D7DAB1" w14:textId="4D5A473B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11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63ED89BF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25</w:t>
            </w: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2ACA4F3C" w14:textId="27297E38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25</w:t>
            </w:r>
          </w:p>
        </w:tc>
        <w:tc>
          <w:tcPr>
            <w:tcW w:w="1436" w:type="dxa"/>
            <w:tcBorders>
              <w:top w:val="nil"/>
              <w:bottom w:val="nil"/>
            </w:tcBorders>
          </w:tcPr>
          <w:p w14:paraId="2E4E8B63" w14:textId="15C3CD0B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01</w:t>
            </w:r>
          </w:p>
        </w:tc>
      </w:tr>
      <w:tr w:rsidR="00504E80" w:rsidRPr="00C8557E" w14:paraId="463C5AC1" w14:textId="77777777" w:rsidTr="00A47AE8">
        <w:trPr>
          <w:trHeight w:val="315"/>
        </w:trPr>
        <w:tc>
          <w:tcPr>
            <w:tcW w:w="846" w:type="dxa"/>
            <w:tcBorders>
              <w:top w:val="nil"/>
              <w:bottom w:val="nil"/>
            </w:tcBorders>
            <w:noWrap/>
            <w:hideMark/>
          </w:tcPr>
          <w:p w14:paraId="1B36E0C3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318" w:type="dxa"/>
            <w:tcBorders>
              <w:top w:val="nil"/>
              <w:bottom w:val="nil"/>
            </w:tcBorders>
            <w:noWrap/>
            <w:hideMark/>
          </w:tcPr>
          <w:p w14:paraId="23596AD0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22</w:t>
            </w:r>
          </w:p>
        </w:tc>
        <w:tc>
          <w:tcPr>
            <w:tcW w:w="1131" w:type="dxa"/>
            <w:tcBorders>
              <w:top w:val="nil"/>
              <w:bottom w:val="nil"/>
            </w:tcBorders>
            <w:noWrap/>
            <w:hideMark/>
          </w:tcPr>
          <w:p w14:paraId="38637C76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031" w:type="dxa"/>
            <w:tcBorders>
              <w:top w:val="nil"/>
              <w:bottom w:val="nil"/>
            </w:tcBorders>
            <w:noWrap/>
            <w:hideMark/>
          </w:tcPr>
          <w:p w14:paraId="5BAA9EF8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3BA183B5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3E469B02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35B576EA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 w14:paraId="0D9FCB06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</w:tr>
      <w:tr w:rsidR="00504E80" w:rsidRPr="00C8557E" w14:paraId="6F7BBC04" w14:textId="77777777" w:rsidTr="00A47AE8">
        <w:trPr>
          <w:trHeight w:val="315"/>
        </w:trPr>
        <w:tc>
          <w:tcPr>
            <w:tcW w:w="846" w:type="dxa"/>
            <w:tcBorders>
              <w:top w:val="nil"/>
              <w:bottom w:val="nil"/>
            </w:tcBorders>
            <w:noWrap/>
            <w:hideMark/>
          </w:tcPr>
          <w:p w14:paraId="14727316" w14:textId="77777777" w:rsidR="00504E80" w:rsidRPr="00C8557E" w:rsidRDefault="00504E80" w:rsidP="00A47AE8">
            <w:pPr>
              <w:spacing w:line="276" w:lineRule="auto"/>
              <w:jc w:val="center"/>
            </w:pPr>
            <w:r w:rsidRPr="00C8557E">
              <w:t>3</w:t>
            </w:r>
          </w:p>
        </w:tc>
        <w:tc>
          <w:tcPr>
            <w:tcW w:w="1318" w:type="dxa"/>
            <w:tcBorders>
              <w:top w:val="nil"/>
              <w:bottom w:val="nil"/>
            </w:tcBorders>
            <w:noWrap/>
            <w:hideMark/>
          </w:tcPr>
          <w:p w14:paraId="05B5C5B9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noWrap/>
            <w:hideMark/>
          </w:tcPr>
          <w:p w14:paraId="296EFC90" w14:textId="0ACB6C66" w:rsidR="00504E80" w:rsidRPr="00C8557E" w:rsidRDefault="00504E80" w:rsidP="00A47AE8">
            <w:pPr>
              <w:spacing w:line="276" w:lineRule="auto"/>
              <w:jc w:val="center"/>
            </w:pPr>
            <w:r>
              <w:t>27</w:t>
            </w:r>
            <w:r w:rsidR="00E7138B">
              <w:t>.</w:t>
            </w:r>
            <w:r>
              <w:t>5</w:t>
            </w:r>
          </w:p>
        </w:tc>
        <w:tc>
          <w:tcPr>
            <w:tcW w:w="1031" w:type="dxa"/>
            <w:tcBorders>
              <w:top w:val="nil"/>
              <w:bottom w:val="nil"/>
            </w:tcBorders>
            <w:noWrap/>
            <w:hideMark/>
          </w:tcPr>
          <w:p w14:paraId="21DBD630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09B4B9EB" w14:textId="050A00ED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07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754D34F9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32</w:t>
            </w: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2DF63509" w14:textId="7B689E74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3</w:t>
            </w:r>
            <w:r w:rsidRPr="00C8557E">
              <w:t>2</w:t>
            </w:r>
          </w:p>
        </w:tc>
        <w:tc>
          <w:tcPr>
            <w:tcW w:w="1436" w:type="dxa"/>
            <w:tcBorders>
              <w:top w:val="nil"/>
              <w:bottom w:val="nil"/>
            </w:tcBorders>
          </w:tcPr>
          <w:p w14:paraId="595D686B" w14:textId="2907B8FA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0064</w:t>
            </w:r>
          </w:p>
        </w:tc>
      </w:tr>
      <w:tr w:rsidR="00504E80" w:rsidRPr="00C8557E" w14:paraId="10A8AE72" w14:textId="77777777" w:rsidTr="00A47AE8">
        <w:trPr>
          <w:trHeight w:val="315"/>
        </w:trPr>
        <w:tc>
          <w:tcPr>
            <w:tcW w:w="846" w:type="dxa"/>
            <w:tcBorders>
              <w:top w:val="nil"/>
              <w:bottom w:val="nil"/>
            </w:tcBorders>
            <w:noWrap/>
            <w:hideMark/>
          </w:tcPr>
          <w:p w14:paraId="78E8DBE9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318" w:type="dxa"/>
            <w:tcBorders>
              <w:top w:val="nil"/>
              <w:bottom w:val="nil"/>
            </w:tcBorders>
            <w:noWrap/>
            <w:hideMark/>
          </w:tcPr>
          <w:p w14:paraId="18498098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33</w:t>
            </w:r>
          </w:p>
        </w:tc>
        <w:tc>
          <w:tcPr>
            <w:tcW w:w="1131" w:type="dxa"/>
            <w:tcBorders>
              <w:top w:val="nil"/>
              <w:bottom w:val="nil"/>
            </w:tcBorders>
            <w:noWrap/>
            <w:hideMark/>
          </w:tcPr>
          <w:p w14:paraId="56D6FFF0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031" w:type="dxa"/>
            <w:tcBorders>
              <w:top w:val="nil"/>
              <w:bottom w:val="nil"/>
            </w:tcBorders>
            <w:noWrap/>
            <w:hideMark/>
          </w:tcPr>
          <w:p w14:paraId="11258749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67C3C0FA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5BCF1F45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33EF7BD9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 w14:paraId="056F0F40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</w:tr>
      <w:tr w:rsidR="00504E80" w:rsidRPr="00C8557E" w14:paraId="51214EE1" w14:textId="77777777" w:rsidTr="00A47AE8">
        <w:trPr>
          <w:trHeight w:val="315"/>
        </w:trPr>
        <w:tc>
          <w:tcPr>
            <w:tcW w:w="846" w:type="dxa"/>
            <w:tcBorders>
              <w:top w:val="nil"/>
              <w:bottom w:val="nil"/>
            </w:tcBorders>
            <w:noWrap/>
            <w:hideMark/>
          </w:tcPr>
          <w:p w14:paraId="3238F4A0" w14:textId="77777777" w:rsidR="00504E80" w:rsidRPr="00C8557E" w:rsidRDefault="00504E80" w:rsidP="00A47AE8">
            <w:pPr>
              <w:spacing w:line="276" w:lineRule="auto"/>
              <w:jc w:val="center"/>
            </w:pPr>
            <w:r w:rsidRPr="00C8557E">
              <w:t>4</w:t>
            </w:r>
          </w:p>
        </w:tc>
        <w:tc>
          <w:tcPr>
            <w:tcW w:w="1318" w:type="dxa"/>
            <w:tcBorders>
              <w:top w:val="nil"/>
              <w:bottom w:val="nil"/>
            </w:tcBorders>
            <w:noWrap/>
            <w:hideMark/>
          </w:tcPr>
          <w:p w14:paraId="4E0D7438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noWrap/>
            <w:hideMark/>
          </w:tcPr>
          <w:p w14:paraId="753056DE" w14:textId="59949AA7" w:rsidR="00504E80" w:rsidRPr="00C8557E" w:rsidRDefault="00504E80" w:rsidP="00A47AE8">
            <w:pPr>
              <w:spacing w:line="276" w:lineRule="auto"/>
              <w:jc w:val="center"/>
            </w:pPr>
            <w:r>
              <w:t>38</w:t>
            </w:r>
            <w:r w:rsidR="00E7138B">
              <w:t>.</w:t>
            </w:r>
            <w:r>
              <w:t>5</w:t>
            </w:r>
          </w:p>
        </w:tc>
        <w:tc>
          <w:tcPr>
            <w:tcW w:w="1031" w:type="dxa"/>
            <w:tcBorders>
              <w:top w:val="nil"/>
              <w:bottom w:val="nil"/>
            </w:tcBorders>
            <w:noWrap/>
            <w:hideMark/>
          </w:tcPr>
          <w:p w14:paraId="5A816A46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31D6E15D" w14:textId="79A53FD7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06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1B906FC6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38</w:t>
            </w: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0F1CC13F" w14:textId="77E1D319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38</w:t>
            </w:r>
          </w:p>
        </w:tc>
        <w:tc>
          <w:tcPr>
            <w:tcW w:w="1436" w:type="dxa"/>
            <w:tcBorders>
              <w:top w:val="nil"/>
              <w:bottom w:val="nil"/>
            </w:tcBorders>
          </w:tcPr>
          <w:p w14:paraId="5D2E37D8" w14:textId="21272744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0055</w:t>
            </w:r>
          </w:p>
        </w:tc>
      </w:tr>
      <w:tr w:rsidR="00504E80" w:rsidRPr="00C8557E" w14:paraId="54663946" w14:textId="77777777" w:rsidTr="00A47AE8">
        <w:trPr>
          <w:trHeight w:val="315"/>
        </w:trPr>
        <w:tc>
          <w:tcPr>
            <w:tcW w:w="846" w:type="dxa"/>
            <w:tcBorders>
              <w:top w:val="nil"/>
              <w:bottom w:val="nil"/>
            </w:tcBorders>
            <w:noWrap/>
            <w:hideMark/>
          </w:tcPr>
          <w:p w14:paraId="05DBFFC8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318" w:type="dxa"/>
            <w:tcBorders>
              <w:top w:val="nil"/>
              <w:bottom w:val="nil"/>
            </w:tcBorders>
            <w:noWrap/>
            <w:hideMark/>
          </w:tcPr>
          <w:p w14:paraId="63F060AA" w14:textId="77777777" w:rsidR="00504E80" w:rsidRPr="00C8557E" w:rsidRDefault="00504E80" w:rsidP="00A47AE8">
            <w:pPr>
              <w:spacing w:line="276" w:lineRule="auto"/>
              <w:jc w:val="center"/>
            </w:pPr>
            <w:r w:rsidRPr="00C8557E">
              <w:t>4</w:t>
            </w:r>
            <w:r>
              <w:rPr>
                <w:lang w:val="en-US"/>
              </w:rPr>
              <w:t>4</w:t>
            </w:r>
          </w:p>
        </w:tc>
        <w:tc>
          <w:tcPr>
            <w:tcW w:w="1131" w:type="dxa"/>
            <w:tcBorders>
              <w:top w:val="nil"/>
              <w:bottom w:val="nil"/>
            </w:tcBorders>
            <w:noWrap/>
            <w:hideMark/>
          </w:tcPr>
          <w:p w14:paraId="17B93EC4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031" w:type="dxa"/>
            <w:tcBorders>
              <w:top w:val="nil"/>
              <w:bottom w:val="nil"/>
            </w:tcBorders>
            <w:noWrap/>
            <w:hideMark/>
          </w:tcPr>
          <w:p w14:paraId="38A992FC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5C78A6B6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1BA073CE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75875796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 w14:paraId="643806B5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</w:tr>
      <w:tr w:rsidR="00504E80" w:rsidRPr="00C8557E" w14:paraId="52BF2A3F" w14:textId="77777777" w:rsidTr="00A47AE8">
        <w:trPr>
          <w:trHeight w:val="315"/>
        </w:trPr>
        <w:tc>
          <w:tcPr>
            <w:tcW w:w="846" w:type="dxa"/>
            <w:tcBorders>
              <w:top w:val="nil"/>
              <w:bottom w:val="nil"/>
            </w:tcBorders>
            <w:noWrap/>
            <w:hideMark/>
          </w:tcPr>
          <w:p w14:paraId="70B0255E" w14:textId="77777777" w:rsidR="00504E80" w:rsidRPr="00C8557E" w:rsidRDefault="00504E80" w:rsidP="00A47AE8">
            <w:pPr>
              <w:spacing w:line="276" w:lineRule="auto"/>
              <w:jc w:val="center"/>
            </w:pPr>
            <w:r w:rsidRPr="00C8557E">
              <w:t>5</w:t>
            </w:r>
          </w:p>
        </w:tc>
        <w:tc>
          <w:tcPr>
            <w:tcW w:w="1318" w:type="dxa"/>
            <w:tcBorders>
              <w:top w:val="nil"/>
              <w:bottom w:val="nil"/>
            </w:tcBorders>
            <w:noWrap/>
            <w:hideMark/>
          </w:tcPr>
          <w:p w14:paraId="3096796A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noWrap/>
            <w:hideMark/>
          </w:tcPr>
          <w:p w14:paraId="17BCB180" w14:textId="0A7E6003" w:rsidR="00504E80" w:rsidRPr="00C8557E" w:rsidRDefault="00504E80" w:rsidP="00A47AE8">
            <w:pPr>
              <w:spacing w:line="276" w:lineRule="auto"/>
              <w:jc w:val="center"/>
            </w:pPr>
            <w:r>
              <w:t>49</w:t>
            </w:r>
            <w:r w:rsidR="00E7138B">
              <w:t>.</w:t>
            </w:r>
            <w:r w:rsidRPr="00C8557E">
              <w:t>5</w:t>
            </w:r>
          </w:p>
        </w:tc>
        <w:tc>
          <w:tcPr>
            <w:tcW w:w="1031" w:type="dxa"/>
            <w:tcBorders>
              <w:top w:val="nil"/>
              <w:bottom w:val="nil"/>
            </w:tcBorders>
            <w:noWrap/>
            <w:hideMark/>
          </w:tcPr>
          <w:p w14:paraId="3CF234BF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14</w:t>
            </w: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32DE5489" w14:textId="32BE86F7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14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165DDABF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52</w:t>
            </w: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299D9619" w14:textId="3001EE45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5</w:t>
            </w:r>
            <w:r w:rsidRPr="00C8557E">
              <w:t>2</w:t>
            </w:r>
          </w:p>
        </w:tc>
        <w:tc>
          <w:tcPr>
            <w:tcW w:w="1436" w:type="dxa"/>
            <w:tcBorders>
              <w:top w:val="nil"/>
              <w:bottom w:val="nil"/>
            </w:tcBorders>
          </w:tcPr>
          <w:p w14:paraId="1D940637" w14:textId="62A813A7" w:rsidR="00504E80" w:rsidRPr="00C8557E" w:rsidRDefault="00504E80" w:rsidP="00A47AE8">
            <w:pPr>
              <w:spacing w:line="276" w:lineRule="auto"/>
              <w:jc w:val="center"/>
            </w:pPr>
            <w:r w:rsidRPr="00CB601F">
              <w:t>0</w:t>
            </w:r>
            <w:r w:rsidR="00E7138B">
              <w:t>.</w:t>
            </w:r>
            <w:r w:rsidRPr="00CB601F">
              <w:t>0127</w:t>
            </w:r>
          </w:p>
        </w:tc>
      </w:tr>
      <w:tr w:rsidR="00504E80" w:rsidRPr="00C8557E" w14:paraId="4120CDAB" w14:textId="77777777" w:rsidTr="00A47AE8">
        <w:trPr>
          <w:trHeight w:val="315"/>
        </w:trPr>
        <w:tc>
          <w:tcPr>
            <w:tcW w:w="846" w:type="dxa"/>
            <w:tcBorders>
              <w:top w:val="nil"/>
              <w:bottom w:val="nil"/>
            </w:tcBorders>
            <w:noWrap/>
            <w:hideMark/>
          </w:tcPr>
          <w:p w14:paraId="0AC48A8E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318" w:type="dxa"/>
            <w:tcBorders>
              <w:top w:val="nil"/>
              <w:bottom w:val="nil"/>
            </w:tcBorders>
            <w:noWrap/>
            <w:hideMark/>
          </w:tcPr>
          <w:p w14:paraId="310430FE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55</w:t>
            </w:r>
          </w:p>
        </w:tc>
        <w:tc>
          <w:tcPr>
            <w:tcW w:w="1131" w:type="dxa"/>
            <w:tcBorders>
              <w:top w:val="nil"/>
              <w:bottom w:val="nil"/>
            </w:tcBorders>
            <w:noWrap/>
            <w:hideMark/>
          </w:tcPr>
          <w:p w14:paraId="08D85E16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031" w:type="dxa"/>
            <w:tcBorders>
              <w:top w:val="nil"/>
              <w:bottom w:val="nil"/>
            </w:tcBorders>
            <w:noWrap/>
            <w:hideMark/>
          </w:tcPr>
          <w:p w14:paraId="6F9E355A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2371A2DA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59814110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4EA9E1AC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 w14:paraId="66435BAC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</w:tr>
      <w:tr w:rsidR="00504E80" w:rsidRPr="00C8557E" w14:paraId="5668417C" w14:textId="77777777" w:rsidTr="00A47AE8">
        <w:trPr>
          <w:trHeight w:val="315"/>
        </w:trPr>
        <w:tc>
          <w:tcPr>
            <w:tcW w:w="846" w:type="dxa"/>
            <w:tcBorders>
              <w:top w:val="nil"/>
              <w:bottom w:val="nil"/>
            </w:tcBorders>
            <w:noWrap/>
            <w:hideMark/>
          </w:tcPr>
          <w:p w14:paraId="227F0073" w14:textId="77777777" w:rsidR="00504E80" w:rsidRPr="00C8557E" w:rsidRDefault="00504E80" w:rsidP="00A47AE8">
            <w:pPr>
              <w:spacing w:line="276" w:lineRule="auto"/>
              <w:jc w:val="center"/>
            </w:pPr>
            <w:r w:rsidRPr="00C8557E">
              <w:t>6</w:t>
            </w:r>
          </w:p>
        </w:tc>
        <w:tc>
          <w:tcPr>
            <w:tcW w:w="1318" w:type="dxa"/>
            <w:tcBorders>
              <w:top w:val="nil"/>
              <w:bottom w:val="nil"/>
            </w:tcBorders>
            <w:noWrap/>
            <w:hideMark/>
          </w:tcPr>
          <w:p w14:paraId="7D4101C2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noWrap/>
            <w:hideMark/>
          </w:tcPr>
          <w:p w14:paraId="41ED6258" w14:textId="0C815C08" w:rsidR="00504E80" w:rsidRPr="00C8557E" w:rsidRDefault="00504E80" w:rsidP="00A47AE8">
            <w:pPr>
              <w:spacing w:line="276" w:lineRule="auto"/>
              <w:jc w:val="center"/>
            </w:pPr>
            <w:r>
              <w:t>60</w:t>
            </w:r>
            <w:r w:rsidR="00E7138B">
              <w:t>.</w:t>
            </w:r>
            <w:r>
              <w:t>5</w:t>
            </w:r>
          </w:p>
        </w:tc>
        <w:tc>
          <w:tcPr>
            <w:tcW w:w="1031" w:type="dxa"/>
            <w:tcBorders>
              <w:top w:val="nil"/>
              <w:bottom w:val="nil"/>
            </w:tcBorders>
            <w:noWrap/>
            <w:hideMark/>
          </w:tcPr>
          <w:p w14:paraId="4AE28EFA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7093F1D2" w14:textId="5DEC4DB3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07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76B0FFCB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59</w:t>
            </w: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7F520E58" w14:textId="147CFDE1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59</w:t>
            </w:r>
          </w:p>
        </w:tc>
        <w:tc>
          <w:tcPr>
            <w:tcW w:w="1436" w:type="dxa"/>
            <w:tcBorders>
              <w:top w:val="nil"/>
              <w:bottom w:val="nil"/>
            </w:tcBorders>
          </w:tcPr>
          <w:p w14:paraId="09FD5310" w14:textId="558FD94E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0064</w:t>
            </w:r>
          </w:p>
        </w:tc>
      </w:tr>
      <w:tr w:rsidR="00504E80" w:rsidRPr="00C8557E" w14:paraId="3B17737A" w14:textId="77777777" w:rsidTr="00A47AE8">
        <w:trPr>
          <w:trHeight w:val="315"/>
        </w:trPr>
        <w:tc>
          <w:tcPr>
            <w:tcW w:w="846" w:type="dxa"/>
            <w:tcBorders>
              <w:top w:val="nil"/>
              <w:bottom w:val="nil"/>
            </w:tcBorders>
            <w:noWrap/>
            <w:hideMark/>
          </w:tcPr>
          <w:p w14:paraId="78A5267B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318" w:type="dxa"/>
            <w:tcBorders>
              <w:top w:val="nil"/>
              <w:bottom w:val="nil"/>
            </w:tcBorders>
            <w:noWrap/>
            <w:hideMark/>
          </w:tcPr>
          <w:p w14:paraId="72C24739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66</w:t>
            </w:r>
          </w:p>
        </w:tc>
        <w:tc>
          <w:tcPr>
            <w:tcW w:w="1131" w:type="dxa"/>
            <w:tcBorders>
              <w:top w:val="nil"/>
              <w:bottom w:val="nil"/>
            </w:tcBorders>
            <w:noWrap/>
            <w:hideMark/>
          </w:tcPr>
          <w:p w14:paraId="2233505E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031" w:type="dxa"/>
            <w:tcBorders>
              <w:top w:val="nil"/>
              <w:bottom w:val="nil"/>
            </w:tcBorders>
            <w:noWrap/>
            <w:hideMark/>
          </w:tcPr>
          <w:p w14:paraId="259EE6F7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5C0F49C7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518E2C09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563C3FD1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 w14:paraId="60691A01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</w:tr>
      <w:tr w:rsidR="00504E80" w:rsidRPr="00C8557E" w14:paraId="6ACA261C" w14:textId="77777777" w:rsidTr="00A47AE8">
        <w:trPr>
          <w:trHeight w:val="330"/>
        </w:trPr>
        <w:tc>
          <w:tcPr>
            <w:tcW w:w="846" w:type="dxa"/>
            <w:tcBorders>
              <w:top w:val="nil"/>
              <w:bottom w:val="nil"/>
            </w:tcBorders>
            <w:noWrap/>
            <w:hideMark/>
          </w:tcPr>
          <w:p w14:paraId="0DB5E45E" w14:textId="77777777" w:rsidR="00504E80" w:rsidRPr="00C8557E" w:rsidRDefault="00504E80" w:rsidP="00A47AE8">
            <w:pPr>
              <w:spacing w:line="276" w:lineRule="auto"/>
              <w:jc w:val="center"/>
            </w:pPr>
            <w:r w:rsidRPr="00C8557E">
              <w:t>7</w:t>
            </w:r>
          </w:p>
        </w:tc>
        <w:tc>
          <w:tcPr>
            <w:tcW w:w="1318" w:type="dxa"/>
            <w:tcBorders>
              <w:top w:val="nil"/>
              <w:bottom w:val="nil"/>
            </w:tcBorders>
            <w:noWrap/>
            <w:hideMark/>
          </w:tcPr>
          <w:p w14:paraId="1606A3D9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noWrap/>
            <w:hideMark/>
          </w:tcPr>
          <w:p w14:paraId="17C86A11" w14:textId="77FF91CB" w:rsidR="00504E80" w:rsidRPr="00C8557E" w:rsidRDefault="00504E80" w:rsidP="00A47AE8">
            <w:pPr>
              <w:spacing w:line="276" w:lineRule="auto"/>
              <w:jc w:val="center"/>
            </w:pPr>
            <w:r>
              <w:t>71</w:t>
            </w:r>
            <w:r w:rsidR="00E7138B">
              <w:t>.</w:t>
            </w:r>
            <w:r>
              <w:t>5</w:t>
            </w:r>
          </w:p>
        </w:tc>
        <w:tc>
          <w:tcPr>
            <w:tcW w:w="1031" w:type="dxa"/>
            <w:tcBorders>
              <w:top w:val="nil"/>
              <w:bottom w:val="nil"/>
            </w:tcBorders>
            <w:noWrap/>
            <w:hideMark/>
          </w:tcPr>
          <w:p w14:paraId="7E99C46C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rPr>
                <w:lang w:val="en-US"/>
              </w:rPr>
              <w:t>1</w:t>
            </w:r>
            <w:r w:rsidRPr="00C8557E">
              <w:t>7</w:t>
            </w: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6C11508D" w14:textId="7B2F9EFF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1</w:t>
            </w:r>
            <w:r w:rsidRPr="00C8557E">
              <w:t>7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6F4C3206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76</w:t>
            </w: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5927F34F" w14:textId="7E6677A8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76</w:t>
            </w:r>
          </w:p>
        </w:tc>
        <w:tc>
          <w:tcPr>
            <w:tcW w:w="1436" w:type="dxa"/>
            <w:tcBorders>
              <w:top w:val="nil"/>
              <w:bottom w:val="nil"/>
            </w:tcBorders>
          </w:tcPr>
          <w:p w14:paraId="6CAE0386" w14:textId="5F9A5347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0155</w:t>
            </w:r>
          </w:p>
        </w:tc>
      </w:tr>
      <w:tr w:rsidR="00504E80" w:rsidRPr="00C8557E" w14:paraId="37CF96AF" w14:textId="77777777" w:rsidTr="00A47AE8">
        <w:trPr>
          <w:trHeight w:val="315"/>
        </w:trPr>
        <w:tc>
          <w:tcPr>
            <w:tcW w:w="846" w:type="dxa"/>
            <w:tcBorders>
              <w:top w:val="nil"/>
              <w:bottom w:val="nil"/>
            </w:tcBorders>
            <w:noWrap/>
            <w:hideMark/>
          </w:tcPr>
          <w:p w14:paraId="6824F8E1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318" w:type="dxa"/>
            <w:tcBorders>
              <w:top w:val="nil"/>
              <w:bottom w:val="nil"/>
            </w:tcBorders>
            <w:noWrap/>
            <w:hideMark/>
          </w:tcPr>
          <w:p w14:paraId="6D6CC18D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77</w:t>
            </w:r>
          </w:p>
        </w:tc>
        <w:tc>
          <w:tcPr>
            <w:tcW w:w="1131" w:type="dxa"/>
            <w:tcBorders>
              <w:top w:val="nil"/>
              <w:bottom w:val="nil"/>
            </w:tcBorders>
            <w:noWrap/>
            <w:hideMark/>
          </w:tcPr>
          <w:p w14:paraId="004A3B0F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031" w:type="dxa"/>
            <w:tcBorders>
              <w:top w:val="nil"/>
              <w:bottom w:val="nil"/>
            </w:tcBorders>
            <w:noWrap/>
            <w:hideMark/>
          </w:tcPr>
          <w:p w14:paraId="3AC8533D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322E2C1F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305F64C6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56A9CCA8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 w14:paraId="4B1D22DF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</w:tr>
      <w:tr w:rsidR="00504E80" w:rsidRPr="00C8557E" w14:paraId="7118454C" w14:textId="77777777" w:rsidTr="00A47AE8">
        <w:trPr>
          <w:trHeight w:val="315"/>
        </w:trPr>
        <w:tc>
          <w:tcPr>
            <w:tcW w:w="846" w:type="dxa"/>
            <w:tcBorders>
              <w:top w:val="nil"/>
              <w:bottom w:val="nil"/>
            </w:tcBorders>
            <w:noWrap/>
            <w:hideMark/>
          </w:tcPr>
          <w:p w14:paraId="31D490F7" w14:textId="77777777" w:rsidR="00504E80" w:rsidRPr="00C8557E" w:rsidRDefault="00504E80" w:rsidP="00A47AE8">
            <w:pPr>
              <w:spacing w:line="276" w:lineRule="auto"/>
              <w:jc w:val="center"/>
            </w:pPr>
            <w:r w:rsidRPr="00C8557E">
              <w:t>8</w:t>
            </w:r>
          </w:p>
        </w:tc>
        <w:tc>
          <w:tcPr>
            <w:tcW w:w="1318" w:type="dxa"/>
            <w:tcBorders>
              <w:top w:val="nil"/>
              <w:bottom w:val="nil"/>
            </w:tcBorders>
            <w:noWrap/>
            <w:hideMark/>
          </w:tcPr>
          <w:p w14:paraId="42CA21F5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noWrap/>
            <w:hideMark/>
          </w:tcPr>
          <w:p w14:paraId="5F857FC1" w14:textId="7F8F1F9B" w:rsidR="00504E80" w:rsidRPr="00C8557E" w:rsidRDefault="00504E80" w:rsidP="00A47AE8">
            <w:pPr>
              <w:spacing w:line="276" w:lineRule="auto"/>
              <w:jc w:val="center"/>
            </w:pPr>
            <w:r>
              <w:t>82</w:t>
            </w:r>
            <w:r w:rsidR="00E7138B">
              <w:t>.</w:t>
            </w:r>
            <w:r>
              <w:t>5</w:t>
            </w:r>
          </w:p>
        </w:tc>
        <w:tc>
          <w:tcPr>
            <w:tcW w:w="1031" w:type="dxa"/>
            <w:tcBorders>
              <w:top w:val="nil"/>
              <w:bottom w:val="nil"/>
            </w:tcBorders>
            <w:noWrap/>
            <w:hideMark/>
          </w:tcPr>
          <w:p w14:paraId="1F830175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7FDBA005" w14:textId="56C0EDDA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15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2796DAB3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91</w:t>
            </w: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6150DAAB" w14:textId="51C5228A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91</w:t>
            </w:r>
          </w:p>
        </w:tc>
        <w:tc>
          <w:tcPr>
            <w:tcW w:w="1436" w:type="dxa"/>
            <w:tcBorders>
              <w:top w:val="nil"/>
              <w:bottom w:val="nil"/>
            </w:tcBorders>
          </w:tcPr>
          <w:p w14:paraId="75E1C38F" w14:textId="6152A518" w:rsidR="00504E80" w:rsidRPr="00C8557E" w:rsidRDefault="00504E80" w:rsidP="00A47AE8">
            <w:pPr>
              <w:spacing w:line="276" w:lineRule="auto"/>
              <w:jc w:val="center"/>
            </w:pPr>
            <w:r w:rsidRPr="00CB601F">
              <w:t>0</w:t>
            </w:r>
            <w:r w:rsidR="001010EB">
              <w:t>.</w:t>
            </w:r>
            <w:r w:rsidRPr="00CB601F">
              <w:t>0136</w:t>
            </w:r>
          </w:p>
        </w:tc>
      </w:tr>
      <w:tr w:rsidR="00504E80" w:rsidRPr="00C8557E" w14:paraId="00186C65" w14:textId="77777777" w:rsidTr="00A47AE8">
        <w:trPr>
          <w:trHeight w:val="315"/>
        </w:trPr>
        <w:tc>
          <w:tcPr>
            <w:tcW w:w="846" w:type="dxa"/>
            <w:tcBorders>
              <w:top w:val="nil"/>
              <w:bottom w:val="nil"/>
            </w:tcBorders>
            <w:noWrap/>
            <w:hideMark/>
          </w:tcPr>
          <w:p w14:paraId="4B277AA8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318" w:type="dxa"/>
            <w:tcBorders>
              <w:top w:val="nil"/>
              <w:bottom w:val="nil"/>
            </w:tcBorders>
            <w:noWrap/>
            <w:hideMark/>
          </w:tcPr>
          <w:p w14:paraId="44995739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88</w:t>
            </w:r>
          </w:p>
        </w:tc>
        <w:tc>
          <w:tcPr>
            <w:tcW w:w="1131" w:type="dxa"/>
            <w:tcBorders>
              <w:top w:val="nil"/>
              <w:bottom w:val="nil"/>
            </w:tcBorders>
            <w:noWrap/>
            <w:hideMark/>
          </w:tcPr>
          <w:p w14:paraId="49B3F787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031" w:type="dxa"/>
            <w:tcBorders>
              <w:top w:val="nil"/>
              <w:bottom w:val="nil"/>
            </w:tcBorders>
            <w:noWrap/>
            <w:hideMark/>
          </w:tcPr>
          <w:p w14:paraId="182BDD5F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65D84B7E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35D513A4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4A5F3F83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 w14:paraId="431462A0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</w:tr>
      <w:tr w:rsidR="00504E80" w:rsidRPr="00C8557E" w14:paraId="7CEC8468" w14:textId="77777777" w:rsidTr="00A47AE8">
        <w:trPr>
          <w:trHeight w:val="315"/>
        </w:trPr>
        <w:tc>
          <w:tcPr>
            <w:tcW w:w="846" w:type="dxa"/>
            <w:tcBorders>
              <w:top w:val="nil"/>
              <w:bottom w:val="nil"/>
            </w:tcBorders>
            <w:noWrap/>
            <w:hideMark/>
          </w:tcPr>
          <w:p w14:paraId="4403111E" w14:textId="77777777" w:rsidR="00504E80" w:rsidRPr="00C8557E" w:rsidRDefault="00504E80" w:rsidP="00A47AE8">
            <w:pPr>
              <w:spacing w:line="276" w:lineRule="auto"/>
              <w:jc w:val="center"/>
            </w:pPr>
            <w:r w:rsidRPr="00C8557E">
              <w:t>9</w:t>
            </w:r>
          </w:p>
        </w:tc>
        <w:tc>
          <w:tcPr>
            <w:tcW w:w="1318" w:type="dxa"/>
            <w:tcBorders>
              <w:top w:val="nil"/>
              <w:bottom w:val="nil"/>
            </w:tcBorders>
            <w:noWrap/>
            <w:hideMark/>
          </w:tcPr>
          <w:p w14:paraId="44B48F1B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noWrap/>
            <w:hideMark/>
          </w:tcPr>
          <w:p w14:paraId="5DE2D2CD" w14:textId="49A6823B" w:rsidR="00504E80" w:rsidRPr="00C8557E" w:rsidRDefault="00504E80" w:rsidP="00A47AE8">
            <w:pPr>
              <w:spacing w:line="276" w:lineRule="auto"/>
              <w:jc w:val="center"/>
            </w:pPr>
            <w:r>
              <w:t>93</w:t>
            </w:r>
            <w:r w:rsidR="00E7138B">
              <w:t>.</w:t>
            </w:r>
            <w:r>
              <w:t>5</w:t>
            </w:r>
          </w:p>
        </w:tc>
        <w:tc>
          <w:tcPr>
            <w:tcW w:w="1031" w:type="dxa"/>
            <w:tcBorders>
              <w:top w:val="nil"/>
              <w:bottom w:val="nil"/>
            </w:tcBorders>
            <w:noWrap/>
            <w:hideMark/>
          </w:tcPr>
          <w:p w14:paraId="61BDF410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4F48F1BD" w14:textId="520E307C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E7138B">
              <w:t>.</w:t>
            </w:r>
            <w:r>
              <w:t>09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3C6EB707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100</w:t>
            </w:r>
          </w:p>
        </w:tc>
        <w:tc>
          <w:tcPr>
            <w:tcW w:w="1436" w:type="dxa"/>
            <w:tcBorders>
              <w:top w:val="nil"/>
              <w:bottom w:val="nil"/>
            </w:tcBorders>
            <w:noWrap/>
            <w:hideMark/>
          </w:tcPr>
          <w:p w14:paraId="7E705970" w14:textId="77777777" w:rsidR="00504E80" w:rsidRPr="00C8557E" w:rsidRDefault="00504E80" w:rsidP="00A47AE8">
            <w:pPr>
              <w:spacing w:line="276" w:lineRule="auto"/>
              <w:jc w:val="center"/>
            </w:pPr>
            <w:r w:rsidRPr="00C8557E">
              <w:t>1</w:t>
            </w:r>
          </w:p>
        </w:tc>
        <w:tc>
          <w:tcPr>
            <w:tcW w:w="1436" w:type="dxa"/>
            <w:tcBorders>
              <w:top w:val="nil"/>
              <w:bottom w:val="nil"/>
            </w:tcBorders>
          </w:tcPr>
          <w:p w14:paraId="37240BFC" w14:textId="6C76B731" w:rsidR="00504E80" w:rsidRPr="00C8557E" w:rsidRDefault="00504E80" w:rsidP="00A47AE8">
            <w:pPr>
              <w:spacing w:line="276" w:lineRule="auto"/>
              <w:jc w:val="center"/>
            </w:pPr>
            <w:r>
              <w:t>0</w:t>
            </w:r>
            <w:r w:rsidR="001010EB">
              <w:t>.</w:t>
            </w:r>
            <w:r>
              <w:t>0082</w:t>
            </w:r>
          </w:p>
        </w:tc>
      </w:tr>
      <w:tr w:rsidR="00504E80" w:rsidRPr="00C8557E" w14:paraId="7B67FA78" w14:textId="77777777" w:rsidTr="00A47AE8">
        <w:trPr>
          <w:trHeight w:val="315"/>
        </w:trPr>
        <w:tc>
          <w:tcPr>
            <w:tcW w:w="846" w:type="dxa"/>
            <w:tcBorders>
              <w:top w:val="nil"/>
            </w:tcBorders>
            <w:noWrap/>
            <w:hideMark/>
          </w:tcPr>
          <w:p w14:paraId="18A07D06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318" w:type="dxa"/>
            <w:tcBorders>
              <w:top w:val="nil"/>
            </w:tcBorders>
            <w:noWrap/>
            <w:hideMark/>
          </w:tcPr>
          <w:p w14:paraId="5FE910BE" w14:textId="77777777" w:rsidR="00504E80" w:rsidRPr="00C8557E" w:rsidRDefault="00504E80" w:rsidP="00A47AE8">
            <w:pPr>
              <w:spacing w:line="276" w:lineRule="auto"/>
              <w:jc w:val="center"/>
            </w:pPr>
            <w:r>
              <w:t>99</w:t>
            </w:r>
          </w:p>
        </w:tc>
        <w:tc>
          <w:tcPr>
            <w:tcW w:w="1131" w:type="dxa"/>
            <w:tcBorders>
              <w:top w:val="nil"/>
            </w:tcBorders>
            <w:noWrap/>
            <w:hideMark/>
          </w:tcPr>
          <w:p w14:paraId="0B342065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031" w:type="dxa"/>
            <w:tcBorders>
              <w:top w:val="nil"/>
            </w:tcBorders>
            <w:noWrap/>
            <w:hideMark/>
          </w:tcPr>
          <w:p w14:paraId="69CB6E39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</w:tcBorders>
            <w:noWrap/>
            <w:hideMark/>
          </w:tcPr>
          <w:p w14:paraId="3C506F01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277" w:type="dxa"/>
            <w:tcBorders>
              <w:top w:val="nil"/>
            </w:tcBorders>
          </w:tcPr>
          <w:p w14:paraId="74BF3B39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</w:tcBorders>
            <w:noWrap/>
            <w:hideMark/>
          </w:tcPr>
          <w:p w14:paraId="674FECF2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  <w:tc>
          <w:tcPr>
            <w:tcW w:w="1436" w:type="dxa"/>
            <w:tcBorders>
              <w:top w:val="nil"/>
            </w:tcBorders>
          </w:tcPr>
          <w:p w14:paraId="0041E7D8" w14:textId="77777777" w:rsidR="00504E80" w:rsidRPr="00C8557E" w:rsidRDefault="00504E80" w:rsidP="00A47AE8">
            <w:pPr>
              <w:spacing w:line="276" w:lineRule="auto"/>
              <w:jc w:val="center"/>
            </w:pPr>
          </w:p>
        </w:tc>
      </w:tr>
    </w:tbl>
    <w:p w14:paraId="3B1DDC67" w14:textId="77777777" w:rsidR="00891CE0" w:rsidRDefault="00891CE0" w:rsidP="00891CE0">
      <w:pPr>
        <w:spacing w:after="0" w:line="276" w:lineRule="auto"/>
      </w:pPr>
    </w:p>
    <w:p w14:paraId="039D4179" w14:textId="37AB405C" w:rsidR="008557E1" w:rsidRDefault="008557E1" w:rsidP="00891CE0">
      <w:pPr>
        <w:spacing w:after="0" w:line="276" w:lineRule="auto"/>
        <w:ind w:firstLine="397"/>
      </w:pPr>
      <w:r>
        <w:t xml:space="preserve">Используя данные из таблицы 3, мы можем построить полигон частот, гистограмму распределения и эмпирическую функцию распределения. </w:t>
      </w:r>
    </w:p>
    <w:p w14:paraId="42E58192" w14:textId="77777777" w:rsidR="0045743D" w:rsidRDefault="0045743D">
      <w:pPr>
        <w:spacing w:line="276" w:lineRule="auto"/>
      </w:pPr>
      <w:r>
        <w:br w:type="page"/>
      </w:r>
    </w:p>
    <w:p w14:paraId="79A883DE" w14:textId="5AECEEC8" w:rsidR="008557E1" w:rsidRDefault="008557E1" w:rsidP="00AF778F">
      <w:pPr>
        <w:spacing w:after="0" w:line="276" w:lineRule="auto"/>
        <w:ind w:firstLine="397"/>
      </w:pPr>
      <w:r>
        <w:lastRenderedPageBreak/>
        <w:t xml:space="preserve">На </w:t>
      </w:r>
      <w:r w:rsidR="00560E67">
        <w:t>Р</w:t>
      </w:r>
      <w:r w:rsidR="003D5ED8">
        <w:t>исунке</w:t>
      </w:r>
      <w:r>
        <w:t xml:space="preserve"> 1 приведён полигон частот, который был построен с помощью значений середин интервалов</w:t>
      </w:r>
      <w:r w:rsidR="00DD0DC6">
        <w:t xml:space="preserve"> (</w:t>
      </w:r>
      <w:r w:rsidR="00560E67">
        <w:t>Т</w:t>
      </w:r>
      <w:r w:rsidR="00DD0DC6">
        <w:t>аблица 3, столбец 3)</w:t>
      </w:r>
      <w:r>
        <w:t xml:space="preserve"> и количества элементов в интервалах</w:t>
      </w:r>
      <w:r w:rsidR="00DD0DC6">
        <w:t xml:space="preserve"> (</w:t>
      </w:r>
      <w:r w:rsidR="00560E67">
        <w:t>Т</w:t>
      </w:r>
      <w:r w:rsidR="00DD0DC6">
        <w:t>аблица 3, столбец 4)</w:t>
      </w:r>
      <w:r>
        <w:t>.</w:t>
      </w:r>
    </w:p>
    <w:p w14:paraId="50D7E6F0" w14:textId="77777777" w:rsidR="00891CE0" w:rsidRDefault="00891CE0" w:rsidP="00AF778F">
      <w:pPr>
        <w:spacing w:after="0" w:line="276" w:lineRule="auto"/>
        <w:ind w:firstLine="397"/>
      </w:pPr>
    </w:p>
    <w:p w14:paraId="05C378CE" w14:textId="6E2A5EBF" w:rsidR="003D5ED8" w:rsidRDefault="008452C8" w:rsidP="008452C8">
      <w:pPr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0A8B703A" wp14:editId="3C4EC109">
            <wp:extent cx="5143350" cy="3195704"/>
            <wp:effectExtent l="0" t="0" r="13335" b="1778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56AD9A9C-BFF8-F450-226A-0B904A5727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6FE34BA" w14:textId="77777777" w:rsidR="003D5ED8" w:rsidRPr="003D5ED8" w:rsidRDefault="003D5ED8" w:rsidP="003D5ED8">
      <w:pPr>
        <w:jc w:val="center"/>
        <w:rPr>
          <w:iCs/>
        </w:rPr>
      </w:pPr>
      <w:r w:rsidRPr="003D5ED8">
        <w:rPr>
          <w:iCs/>
          <w:szCs w:val="28"/>
        </w:rPr>
        <w:t>Рисунок 1 – Полигон частот СВ</w:t>
      </w:r>
    </w:p>
    <w:p w14:paraId="51399EC2" w14:textId="77777777" w:rsidR="003D5ED8" w:rsidRDefault="003D5ED8" w:rsidP="003D5ED8">
      <w:pPr>
        <w:jc w:val="center"/>
      </w:pPr>
    </w:p>
    <w:p w14:paraId="198DB885" w14:textId="77777777" w:rsidR="008452C8" w:rsidRDefault="00DD0DC6" w:rsidP="00E7138B">
      <w:pPr>
        <w:ind w:firstLine="397"/>
        <w:jc w:val="both"/>
        <w:rPr>
          <w:noProof/>
        </w:rPr>
      </w:pPr>
      <w:r>
        <w:t>Также мы построили гистограмму распределения</w:t>
      </w:r>
      <w:r w:rsidR="003D5ED8">
        <w:t xml:space="preserve"> (</w:t>
      </w:r>
      <w:r w:rsidR="00560E67">
        <w:t>см. Р</w:t>
      </w:r>
      <w:r w:rsidR="003D5ED8">
        <w:t>исунок 2)</w:t>
      </w:r>
      <w:r>
        <w:t>, использовав значения границ интервалов (</w:t>
      </w:r>
      <w:r w:rsidR="00560E67">
        <w:t>Т</w:t>
      </w:r>
      <w:r>
        <w:t>аблица 3, столбец 2) и относительной частоты, делённой на ширину интервала (</w:t>
      </w:r>
      <w:r w:rsidR="00560E67">
        <w:t>Т</w:t>
      </w:r>
      <w:r>
        <w:t>аблица 3, столбец 8)</w:t>
      </w:r>
      <w:r w:rsidR="003D5ED8">
        <w:t>.</w:t>
      </w:r>
      <w:r w:rsidR="008452C8" w:rsidRPr="008452C8">
        <w:rPr>
          <w:noProof/>
        </w:rPr>
        <w:t xml:space="preserve"> </w:t>
      </w:r>
    </w:p>
    <w:p w14:paraId="64921B58" w14:textId="56D7380A" w:rsidR="00D150BB" w:rsidRDefault="008452C8" w:rsidP="008452C8">
      <w:pPr>
        <w:ind w:firstLine="397"/>
        <w:jc w:val="center"/>
      </w:pPr>
      <w:r>
        <w:rPr>
          <w:noProof/>
        </w:rPr>
        <w:drawing>
          <wp:inline distT="0" distB="0" distL="0" distR="0" wp14:anchorId="7627B67F" wp14:editId="1AB13D26">
            <wp:extent cx="4923864" cy="2635624"/>
            <wp:effectExtent l="0" t="0" r="16510" b="635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C0CF90B-4CA9-8572-ACFA-4F51209420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2FFA4D" w14:textId="389215C1" w:rsidR="003D5ED8" w:rsidRDefault="003D5ED8" w:rsidP="003D5ED8">
      <w:pPr>
        <w:pStyle w:val="ad"/>
        <w:keepNext/>
        <w:spacing w:after="0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Рисунок</w:t>
      </w:r>
      <w:r w:rsidRPr="002A1D5C">
        <w:rPr>
          <w:i w:val="0"/>
          <w:color w:val="auto"/>
          <w:sz w:val="28"/>
          <w:szCs w:val="28"/>
        </w:rPr>
        <w:t xml:space="preserve"> </w:t>
      </w:r>
      <w:r w:rsidR="008452C8">
        <w:rPr>
          <w:i w:val="0"/>
          <w:color w:val="auto"/>
          <w:sz w:val="28"/>
          <w:szCs w:val="28"/>
        </w:rPr>
        <w:t>2</w:t>
      </w:r>
      <w:r>
        <w:rPr>
          <w:i w:val="0"/>
          <w:color w:val="auto"/>
          <w:sz w:val="28"/>
          <w:szCs w:val="28"/>
        </w:rPr>
        <w:t xml:space="preserve"> – Гистограмма распределения СВ</w:t>
      </w:r>
    </w:p>
    <w:p w14:paraId="4FA23510" w14:textId="77777777" w:rsidR="003D5ED8" w:rsidRPr="003D5ED8" w:rsidRDefault="003D5ED8" w:rsidP="003D5ED8"/>
    <w:p w14:paraId="1CDA7F88" w14:textId="77777777" w:rsidR="0045743D" w:rsidRDefault="0045743D">
      <w:pPr>
        <w:spacing w:line="276" w:lineRule="auto"/>
      </w:pPr>
      <w:r>
        <w:br w:type="page"/>
      </w:r>
    </w:p>
    <w:p w14:paraId="055B3A49" w14:textId="5D8DFE8A" w:rsidR="00DD0DC6" w:rsidRDefault="00DD0DC6" w:rsidP="00E7138B">
      <w:pPr>
        <w:spacing w:line="276" w:lineRule="auto"/>
        <w:ind w:firstLine="397"/>
        <w:jc w:val="both"/>
      </w:pPr>
      <w:r>
        <w:lastRenderedPageBreak/>
        <w:t>Последний график, который мы получили, это эмпирическая функция распределен</w:t>
      </w:r>
      <w:r w:rsidR="003D5ED8">
        <w:t>и</w:t>
      </w:r>
      <w:r>
        <w:t>я</w:t>
      </w:r>
      <w:r w:rsidR="003D5ED8">
        <w:t xml:space="preserve"> (</w:t>
      </w:r>
      <w:r w:rsidR="00560E67">
        <w:t>см. Р</w:t>
      </w:r>
      <w:r w:rsidR="003D5ED8">
        <w:t>исунок 3)</w:t>
      </w:r>
      <w:r>
        <w:t>. Построили мы его, основываясь на значениях границ интервалов (</w:t>
      </w:r>
      <w:r w:rsidR="00560E67">
        <w:t>Т</w:t>
      </w:r>
      <w:r>
        <w:t>аблица 3, столбец 2) и относительных накопленных частот (</w:t>
      </w:r>
      <w:r w:rsidR="00560E67">
        <w:t>Т</w:t>
      </w:r>
      <w:r>
        <w:t>аблица 3, столбец 7).</w:t>
      </w:r>
    </w:p>
    <w:p w14:paraId="17D7A6A3" w14:textId="47D2CCCC" w:rsidR="003D5ED8" w:rsidRDefault="008452C8" w:rsidP="00411CA9">
      <w:pPr>
        <w:spacing w:line="276" w:lineRule="auto"/>
        <w:ind w:firstLine="397"/>
        <w:jc w:val="center"/>
      </w:pPr>
      <w:r>
        <w:rPr>
          <w:noProof/>
          <w:lang w:eastAsia="ru-RU"/>
        </w:rPr>
        <w:drawing>
          <wp:inline distT="0" distB="0" distL="0" distR="0" wp14:anchorId="5068FD45" wp14:editId="0F7CC1A3">
            <wp:extent cx="5397500" cy="2844800"/>
            <wp:effectExtent l="0" t="0" r="12700" b="1270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72083D2" w14:textId="1A961E69" w:rsidR="003D5ED8" w:rsidRPr="00565E4E" w:rsidRDefault="003D5ED8" w:rsidP="003D5ED8">
      <w:pPr>
        <w:pStyle w:val="ad"/>
        <w:keepNext/>
        <w:spacing w:after="0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Рисунок</w:t>
      </w:r>
      <w:r w:rsidRPr="00565E4E">
        <w:rPr>
          <w:i w:val="0"/>
          <w:color w:val="auto"/>
          <w:sz w:val="28"/>
          <w:szCs w:val="28"/>
        </w:rPr>
        <w:t xml:space="preserve"> </w:t>
      </w:r>
      <w:r w:rsidR="008452C8">
        <w:rPr>
          <w:i w:val="0"/>
          <w:color w:val="auto"/>
          <w:sz w:val="28"/>
          <w:szCs w:val="28"/>
        </w:rPr>
        <w:t>3</w:t>
      </w:r>
      <w:r>
        <w:rPr>
          <w:i w:val="0"/>
          <w:color w:val="auto"/>
          <w:sz w:val="28"/>
          <w:szCs w:val="28"/>
        </w:rPr>
        <w:t xml:space="preserve"> – Эмпирический </w:t>
      </w:r>
      <w:r w:rsidR="002B0F0D">
        <w:rPr>
          <w:i w:val="0"/>
          <w:color w:val="auto"/>
          <w:sz w:val="28"/>
          <w:szCs w:val="28"/>
        </w:rPr>
        <w:t>функция</w:t>
      </w:r>
      <w:r>
        <w:rPr>
          <w:i w:val="0"/>
          <w:color w:val="auto"/>
          <w:sz w:val="28"/>
          <w:szCs w:val="28"/>
        </w:rPr>
        <w:t xml:space="preserve"> распределения</w:t>
      </w:r>
      <w:r w:rsidR="002B0F0D">
        <w:rPr>
          <w:i w:val="0"/>
          <w:color w:val="auto"/>
          <w:sz w:val="28"/>
          <w:szCs w:val="28"/>
        </w:rPr>
        <w:t xml:space="preserve"> СВ</w:t>
      </w:r>
    </w:p>
    <w:p w14:paraId="456DE981" w14:textId="77777777" w:rsidR="00A412B9" w:rsidRDefault="00A412B9" w:rsidP="003D5ED8">
      <w:pPr>
        <w:spacing w:line="276" w:lineRule="auto"/>
        <w:jc w:val="center"/>
      </w:pPr>
      <w:r>
        <w:br w:type="page"/>
      </w:r>
    </w:p>
    <w:p w14:paraId="24A3C804" w14:textId="77777777" w:rsidR="00FB7218" w:rsidRPr="00FB7218" w:rsidRDefault="00A412B9" w:rsidP="00E7138B">
      <w:pPr>
        <w:pStyle w:val="1"/>
        <w:spacing w:after="200"/>
      </w:pPr>
      <w:bookmarkStart w:id="4" w:name="_Toc127277775"/>
      <w:r w:rsidRPr="00FB7218">
        <w:lastRenderedPageBreak/>
        <w:t>ЗАКЛЮЧЕНИЕ</w:t>
      </w:r>
      <w:bookmarkEnd w:id="4"/>
    </w:p>
    <w:p w14:paraId="3A3D063D" w14:textId="77777777" w:rsidR="00DD0DC6" w:rsidRDefault="00DD0DC6" w:rsidP="00E7138B">
      <w:pPr>
        <w:ind w:firstLine="360"/>
        <w:jc w:val="both"/>
      </w:pPr>
      <w:r>
        <w:t>После того, как мы обработали исходные данные, мы можем сделать несколько выводов</w:t>
      </w:r>
      <w:r w:rsidR="00FD5DF8">
        <w:t xml:space="preserve"> об особенностях распределения случайной величины</w:t>
      </w:r>
      <w:r>
        <w:t>:</w:t>
      </w:r>
    </w:p>
    <w:p w14:paraId="52252242" w14:textId="7A874B76" w:rsidR="00DD0DC6" w:rsidRDefault="00DD0DC6" w:rsidP="00E7138B">
      <w:pPr>
        <w:pStyle w:val="ab"/>
        <w:numPr>
          <w:ilvl w:val="0"/>
          <w:numId w:val="6"/>
        </w:numPr>
        <w:jc w:val="both"/>
      </w:pPr>
      <w:r>
        <w:t xml:space="preserve">Минимальное значение выборки - </w:t>
      </w:r>
      <w:r w:rsidR="00411CA9">
        <w:t>0</w:t>
      </w:r>
      <w:r>
        <w:t xml:space="preserve">, а максимальное – </w:t>
      </w:r>
      <w:r w:rsidR="00411CA9">
        <w:t>99</w:t>
      </w:r>
      <w:r w:rsidR="00FD5DF8" w:rsidRPr="00FD5DF8">
        <w:t xml:space="preserve">, </w:t>
      </w:r>
      <w:r w:rsidR="00FD5DF8">
        <w:t>размах выборки равен</w:t>
      </w:r>
      <w:r w:rsidR="00FD5DF8" w:rsidRPr="00FD5DF8">
        <w:t xml:space="preserve"> </w:t>
      </w:r>
      <w:r w:rsidR="00411CA9">
        <w:t>99</w:t>
      </w:r>
      <w:r w:rsidR="004B717A">
        <w:t>.</w:t>
      </w:r>
    </w:p>
    <w:p w14:paraId="75A01E7B" w14:textId="05C60D89" w:rsidR="004B717A" w:rsidRDefault="004B717A" w:rsidP="00E7138B">
      <w:pPr>
        <w:pStyle w:val="ab"/>
        <w:numPr>
          <w:ilvl w:val="0"/>
          <w:numId w:val="6"/>
        </w:numPr>
        <w:jc w:val="both"/>
      </w:pPr>
      <w:r>
        <w:t xml:space="preserve">Наибольшее количество значений попало в интервал под номером </w:t>
      </w:r>
      <w:r w:rsidR="00411CA9" w:rsidRPr="00411CA9">
        <w:t>7.</w:t>
      </w:r>
    </w:p>
    <w:p w14:paraId="1ABE5317" w14:textId="59A83E0F" w:rsidR="00FB7218" w:rsidRDefault="00FB7218" w:rsidP="00E7138B">
      <w:pPr>
        <w:pStyle w:val="ab"/>
        <w:numPr>
          <w:ilvl w:val="0"/>
          <w:numId w:val="6"/>
        </w:numPr>
        <w:jc w:val="both"/>
      </w:pPr>
      <w:r>
        <w:t xml:space="preserve">Наименьшее количество значений попало в интервал под номером </w:t>
      </w:r>
      <w:r w:rsidR="00013D69">
        <w:t>4.</w:t>
      </w:r>
    </w:p>
    <w:p w14:paraId="2661A775" w14:textId="16FC0903" w:rsidR="00013D69" w:rsidRDefault="00013D69" w:rsidP="00E7138B">
      <w:pPr>
        <w:pStyle w:val="ab"/>
        <w:numPr>
          <w:ilvl w:val="0"/>
          <w:numId w:val="6"/>
        </w:numPr>
        <w:jc w:val="both"/>
      </w:pPr>
      <w:r>
        <w:t>Можно сказать, что график несимметричен относительно своего центра.</w:t>
      </w:r>
    </w:p>
    <w:p w14:paraId="19A0638D" w14:textId="77777777" w:rsidR="00013D69" w:rsidRDefault="004B717A" w:rsidP="00E7138B">
      <w:pPr>
        <w:pStyle w:val="ab"/>
        <w:numPr>
          <w:ilvl w:val="0"/>
          <w:numId w:val="6"/>
        </w:numPr>
        <w:jc w:val="both"/>
      </w:pPr>
      <w:r>
        <w:t>Количество попадающих в интервал значений меняется с каждым интервалом, это значит, что случайная величина распределена неравномерно.</w:t>
      </w:r>
    </w:p>
    <w:p w14:paraId="12865D52" w14:textId="5CAE9F58" w:rsidR="00A412B9" w:rsidRDefault="00A412B9" w:rsidP="00E7138B">
      <w:pPr>
        <w:pStyle w:val="ab"/>
        <w:numPr>
          <w:ilvl w:val="0"/>
          <w:numId w:val="6"/>
        </w:numPr>
        <w:jc w:val="both"/>
      </w:pPr>
      <w:r>
        <w:br w:type="page"/>
      </w:r>
    </w:p>
    <w:p w14:paraId="47B6BC99" w14:textId="77777777" w:rsidR="00B00CFB" w:rsidRDefault="00A412B9" w:rsidP="00AE257E">
      <w:pPr>
        <w:pStyle w:val="1"/>
      </w:pPr>
      <w:bookmarkStart w:id="5" w:name="_Toc127277776"/>
      <w:r>
        <w:lastRenderedPageBreak/>
        <w:t>БИБЛИОГРАФИЧЕСКИЙ СПИСОК</w:t>
      </w:r>
      <w:bookmarkEnd w:id="5"/>
    </w:p>
    <w:p w14:paraId="486E210F" w14:textId="77777777" w:rsidR="00AE257E" w:rsidRPr="00AE257E" w:rsidRDefault="00AE257E" w:rsidP="00AE257E"/>
    <w:p w14:paraId="43F7105E" w14:textId="77777777" w:rsidR="00AE257E" w:rsidRDefault="00AE257E" w:rsidP="00AE257E">
      <w:pPr>
        <w:pStyle w:val="ab"/>
        <w:numPr>
          <w:ilvl w:val="0"/>
          <w:numId w:val="1"/>
        </w:numPr>
      </w:pPr>
      <w:r>
        <w:t xml:space="preserve">Гмурман, В. Е. Теория вероятностей и математическая статистика. Учеб. пособие для вузов. Изд. 7-е, </w:t>
      </w:r>
      <w:proofErr w:type="gramStart"/>
      <w:r>
        <w:t>стер.—</w:t>
      </w:r>
      <w:proofErr w:type="gramEnd"/>
      <w:r>
        <w:t xml:space="preserve"> М.: Высш. шк., 1999.— 479 с.: ил.</w:t>
      </w:r>
    </w:p>
    <w:p w14:paraId="783BD0C5" w14:textId="77777777" w:rsidR="00AE257E" w:rsidRDefault="00AE257E" w:rsidP="00AE257E">
      <w:pPr>
        <w:pStyle w:val="ab"/>
      </w:pPr>
    </w:p>
    <w:p w14:paraId="29C5019D" w14:textId="77777777" w:rsidR="00FD5DF8" w:rsidRDefault="00B00CFB" w:rsidP="00FD5DF8">
      <w:pPr>
        <w:pStyle w:val="ab"/>
        <w:numPr>
          <w:ilvl w:val="0"/>
          <w:numId w:val="1"/>
        </w:numPr>
      </w:pPr>
      <w:r>
        <w:t xml:space="preserve">Вентцель, Е.С. Теория вероятностей: Учеб. для </w:t>
      </w:r>
      <w:proofErr w:type="gramStart"/>
      <w:r>
        <w:t>вузов.—</w:t>
      </w:r>
      <w:proofErr w:type="gramEnd"/>
      <w:r>
        <w:t xml:space="preserve"> 6-е изд. стер.— М.: Высш. шк., 1999.— 576 с.: ил</w:t>
      </w:r>
      <w:r w:rsidR="00FD5DF8">
        <w:t>.</w:t>
      </w:r>
      <w:r w:rsidR="00FD5DF8">
        <w:br/>
      </w:r>
    </w:p>
    <w:p w14:paraId="05DBBB2E" w14:textId="77777777" w:rsidR="00FD5DF8" w:rsidRPr="00FD5DF8" w:rsidRDefault="00FD5DF8" w:rsidP="00FD5DF8">
      <w:pPr>
        <w:pStyle w:val="ab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  <w:shd w:val="clear" w:color="auto" w:fill="FFFFFF"/>
        </w:rPr>
        <w:t>Г</w:t>
      </w:r>
      <w:r w:rsidR="00A05741" w:rsidRPr="00A05741">
        <w:rPr>
          <w:color w:val="000000" w:themeColor="text1"/>
          <w:szCs w:val="28"/>
          <w:shd w:val="clear" w:color="auto" w:fill="FFFFFF"/>
        </w:rPr>
        <w:t xml:space="preserve">орлач, Б. А. Теория вероятностей и математическая </w:t>
      </w:r>
      <w:proofErr w:type="gramStart"/>
      <w:r w:rsidR="00A05741" w:rsidRPr="00A05741">
        <w:rPr>
          <w:color w:val="000000" w:themeColor="text1"/>
          <w:szCs w:val="28"/>
          <w:shd w:val="clear" w:color="auto" w:fill="FFFFFF"/>
        </w:rPr>
        <w:t>статистика :</w:t>
      </w:r>
      <w:proofErr w:type="gramEnd"/>
      <w:r w:rsidR="00A05741" w:rsidRPr="00A05741">
        <w:rPr>
          <w:color w:val="000000" w:themeColor="text1"/>
          <w:szCs w:val="28"/>
          <w:shd w:val="clear" w:color="auto" w:fill="FFFFFF"/>
        </w:rPr>
        <w:t xml:space="preserve"> учебно-методическое пособие / Б. А. Горлач. — Санкт-</w:t>
      </w:r>
      <w:proofErr w:type="gramStart"/>
      <w:r w:rsidR="00A05741" w:rsidRPr="00A05741">
        <w:rPr>
          <w:color w:val="000000" w:themeColor="text1"/>
          <w:szCs w:val="28"/>
          <w:shd w:val="clear" w:color="auto" w:fill="FFFFFF"/>
        </w:rPr>
        <w:t>Петербург :</w:t>
      </w:r>
      <w:proofErr w:type="gramEnd"/>
      <w:r w:rsidR="00A05741" w:rsidRPr="00A05741">
        <w:rPr>
          <w:color w:val="000000" w:themeColor="text1"/>
          <w:szCs w:val="28"/>
          <w:shd w:val="clear" w:color="auto" w:fill="FFFFFF"/>
        </w:rPr>
        <w:t xml:space="preserve"> Лань, 2013. — 320 с. — ISBN 978-5-8114-1429-1. — </w:t>
      </w:r>
      <w:proofErr w:type="gramStart"/>
      <w:r w:rsidR="00A05741" w:rsidRPr="00A05741">
        <w:rPr>
          <w:color w:val="000000" w:themeColor="text1"/>
          <w:szCs w:val="28"/>
          <w:shd w:val="clear" w:color="auto" w:fill="FFFFFF"/>
        </w:rPr>
        <w:t>Текст :</w:t>
      </w:r>
      <w:proofErr w:type="gramEnd"/>
      <w:r w:rsidR="00A05741" w:rsidRPr="00A05741">
        <w:rPr>
          <w:color w:val="000000" w:themeColor="text1"/>
          <w:szCs w:val="28"/>
          <w:shd w:val="clear" w:color="auto" w:fill="FFFFFF"/>
        </w:rPr>
        <w:t xml:space="preserve"> электронный // Лань : электронно-библиотечная система. — URL: https://e.lanbook.com/book/4864 (дата обращения: 15.02.2023). — Режим доступа: для авториз. пользователе</w:t>
      </w:r>
      <w:r w:rsidR="00E61C93">
        <w:rPr>
          <w:color w:val="000000" w:themeColor="text1"/>
          <w:szCs w:val="28"/>
          <w:shd w:val="clear" w:color="auto" w:fill="FFFFFF"/>
        </w:rPr>
        <w:t>й</w:t>
      </w:r>
      <w:r w:rsidR="00A05741" w:rsidRPr="00A05741">
        <w:rPr>
          <w:color w:val="000000" w:themeColor="text1"/>
          <w:szCs w:val="28"/>
          <w:shd w:val="clear" w:color="auto" w:fill="FFFFFF"/>
        </w:rPr>
        <w:t>.</w:t>
      </w:r>
    </w:p>
    <w:p w14:paraId="59A890B4" w14:textId="77777777" w:rsidR="00D3026C" w:rsidRDefault="00D3026C" w:rsidP="00D3026C">
      <w:pPr>
        <w:pStyle w:val="ab"/>
      </w:pPr>
    </w:p>
    <w:p w14:paraId="32C41DB0" w14:textId="77777777" w:rsidR="00D3026C" w:rsidRPr="00A412B9" w:rsidRDefault="00D3026C" w:rsidP="00D3026C">
      <w:pPr>
        <w:pStyle w:val="ab"/>
        <w:numPr>
          <w:ilvl w:val="0"/>
          <w:numId w:val="1"/>
        </w:numPr>
      </w:pPr>
      <w:r>
        <w:t xml:space="preserve">СТО ЮУрГУ 04–2008 Стандарт организации. Курсовое и дипломное проектирование. Общие требования к содержанию и оформлению / составители: Т.И. Парубочая, </w:t>
      </w:r>
      <w:proofErr w:type="gramStart"/>
      <w:r>
        <w:t>Н.В.</w:t>
      </w:r>
      <w:proofErr w:type="gramEnd"/>
      <w:r>
        <w:t xml:space="preserve"> Сырейщикова, В.И. Гузеев, Л.В. Винокурова. – Челябинск: Изд-во ЮУрГУ, 2008. – 56 с.</w:t>
      </w:r>
    </w:p>
    <w:sectPr w:rsidR="00D3026C" w:rsidRPr="00A412B9" w:rsidSect="002437A0">
      <w:footerReference w:type="even" r:id="rId11"/>
      <w:footerReference w:type="default" r:id="rId12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2F4D5" w14:textId="77777777" w:rsidR="00323103" w:rsidRDefault="00323103" w:rsidP="002437A0">
      <w:pPr>
        <w:spacing w:after="0"/>
      </w:pPr>
      <w:r>
        <w:separator/>
      </w:r>
    </w:p>
  </w:endnote>
  <w:endnote w:type="continuationSeparator" w:id="0">
    <w:p w14:paraId="06D50B2F" w14:textId="77777777" w:rsidR="00323103" w:rsidRDefault="00323103" w:rsidP="002437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2054428659"/>
      <w:docPartObj>
        <w:docPartGallery w:val="Page Numbers (Bottom of Page)"/>
        <w:docPartUnique/>
      </w:docPartObj>
    </w:sdtPr>
    <w:sdtContent>
      <w:p w14:paraId="487559E6" w14:textId="77777777" w:rsidR="002437A0" w:rsidRDefault="002437A0" w:rsidP="002371E4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3</w:t>
        </w:r>
        <w:r>
          <w:rPr>
            <w:rStyle w:val="af4"/>
          </w:rPr>
          <w:fldChar w:fldCharType="end"/>
        </w:r>
      </w:p>
    </w:sdtContent>
  </w:sdt>
  <w:p w14:paraId="5906A20C" w14:textId="77777777" w:rsidR="002437A0" w:rsidRDefault="002437A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77828659"/>
      <w:docPartObj>
        <w:docPartGallery w:val="Page Numbers (Bottom of Page)"/>
        <w:docPartUnique/>
      </w:docPartObj>
    </w:sdtPr>
    <w:sdtContent>
      <w:p w14:paraId="474CC584" w14:textId="77777777" w:rsidR="002437A0" w:rsidRDefault="002437A0" w:rsidP="002371E4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2</w:t>
        </w:r>
        <w:r>
          <w:rPr>
            <w:rStyle w:val="af4"/>
          </w:rPr>
          <w:fldChar w:fldCharType="end"/>
        </w:r>
      </w:p>
    </w:sdtContent>
  </w:sdt>
  <w:p w14:paraId="674237E3" w14:textId="77777777" w:rsidR="002437A0" w:rsidRDefault="002437A0" w:rsidP="002437A0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6B040" w14:textId="77777777" w:rsidR="00323103" w:rsidRDefault="00323103" w:rsidP="002437A0">
      <w:pPr>
        <w:spacing w:after="0"/>
      </w:pPr>
      <w:r>
        <w:separator/>
      </w:r>
    </w:p>
  </w:footnote>
  <w:footnote w:type="continuationSeparator" w:id="0">
    <w:p w14:paraId="742DB0C9" w14:textId="77777777" w:rsidR="00323103" w:rsidRDefault="00323103" w:rsidP="002437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4211"/>
    <w:multiLevelType w:val="hybridMultilevel"/>
    <w:tmpl w:val="9B7EC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5177"/>
    <w:multiLevelType w:val="hybridMultilevel"/>
    <w:tmpl w:val="685C0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858DF"/>
    <w:multiLevelType w:val="hybridMultilevel"/>
    <w:tmpl w:val="61125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93056"/>
    <w:multiLevelType w:val="hybridMultilevel"/>
    <w:tmpl w:val="F280C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F5CD3"/>
    <w:multiLevelType w:val="hybridMultilevel"/>
    <w:tmpl w:val="1B32B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905"/>
    <w:multiLevelType w:val="hybridMultilevel"/>
    <w:tmpl w:val="485A1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B1D98"/>
    <w:multiLevelType w:val="hybridMultilevel"/>
    <w:tmpl w:val="28F82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42C98"/>
    <w:multiLevelType w:val="hybridMultilevel"/>
    <w:tmpl w:val="B5A89014"/>
    <w:lvl w:ilvl="0" w:tplc="27EC0E38">
      <w:start w:val="3"/>
      <w:numFmt w:val="decimal"/>
      <w:lvlText w:val="%1)"/>
      <w:lvlJc w:val="left"/>
      <w:pPr>
        <w:ind w:left="720" w:hanging="360"/>
      </w:pPr>
      <w:rPr>
        <w:rFonts w:eastAsiaTheme="majorEastAsia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175262">
    <w:abstractNumId w:val="0"/>
  </w:num>
  <w:num w:numId="2" w16cid:durableId="1820263218">
    <w:abstractNumId w:val="5"/>
  </w:num>
  <w:num w:numId="3" w16cid:durableId="495877485">
    <w:abstractNumId w:val="1"/>
  </w:num>
  <w:num w:numId="4" w16cid:durableId="1654597326">
    <w:abstractNumId w:val="3"/>
  </w:num>
  <w:num w:numId="5" w16cid:durableId="2079092142">
    <w:abstractNumId w:val="4"/>
  </w:num>
  <w:num w:numId="6" w16cid:durableId="819082263">
    <w:abstractNumId w:val="6"/>
  </w:num>
  <w:num w:numId="7" w16cid:durableId="725226174">
    <w:abstractNumId w:val="2"/>
  </w:num>
  <w:num w:numId="8" w16cid:durableId="16013730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C1F"/>
    <w:rsid w:val="00005B8E"/>
    <w:rsid w:val="00013D69"/>
    <w:rsid w:val="00014BE6"/>
    <w:rsid w:val="00045B67"/>
    <w:rsid w:val="000478C9"/>
    <w:rsid w:val="00062F1B"/>
    <w:rsid w:val="00075085"/>
    <w:rsid w:val="000A4E07"/>
    <w:rsid w:val="000A6F39"/>
    <w:rsid w:val="000D1256"/>
    <w:rsid w:val="000E190A"/>
    <w:rsid w:val="000F67DB"/>
    <w:rsid w:val="001010EB"/>
    <w:rsid w:val="00140802"/>
    <w:rsid w:val="001473E9"/>
    <w:rsid w:val="00165758"/>
    <w:rsid w:val="00174669"/>
    <w:rsid w:val="001A60CC"/>
    <w:rsid w:val="001B0DA2"/>
    <w:rsid w:val="001B0EFB"/>
    <w:rsid w:val="001D6488"/>
    <w:rsid w:val="001E2503"/>
    <w:rsid w:val="00220C64"/>
    <w:rsid w:val="00233A86"/>
    <w:rsid w:val="002437A0"/>
    <w:rsid w:val="002858CB"/>
    <w:rsid w:val="0029008F"/>
    <w:rsid w:val="002924A7"/>
    <w:rsid w:val="00293F13"/>
    <w:rsid w:val="002A1D5C"/>
    <w:rsid w:val="002B0F0D"/>
    <w:rsid w:val="002C1B28"/>
    <w:rsid w:val="002F38AC"/>
    <w:rsid w:val="00323103"/>
    <w:rsid w:val="00327961"/>
    <w:rsid w:val="00333E30"/>
    <w:rsid w:val="00343836"/>
    <w:rsid w:val="0034559E"/>
    <w:rsid w:val="0034704C"/>
    <w:rsid w:val="00350E52"/>
    <w:rsid w:val="003561B8"/>
    <w:rsid w:val="00362CD1"/>
    <w:rsid w:val="003D19D2"/>
    <w:rsid w:val="003D5DD9"/>
    <w:rsid w:val="003D5ED8"/>
    <w:rsid w:val="003E0F08"/>
    <w:rsid w:val="003E2B18"/>
    <w:rsid w:val="004010F7"/>
    <w:rsid w:val="00411CA9"/>
    <w:rsid w:val="00434C99"/>
    <w:rsid w:val="0045213C"/>
    <w:rsid w:val="0045743D"/>
    <w:rsid w:val="00460D69"/>
    <w:rsid w:val="00461D25"/>
    <w:rsid w:val="00486A09"/>
    <w:rsid w:val="004A16D6"/>
    <w:rsid w:val="004B717A"/>
    <w:rsid w:val="004C64F9"/>
    <w:rsid w:val="004E7A4D"/>
    <w:rsid w:val="00504E80"/>
    <w:rsid w:val="0051557D"/>
    <w:rsid w:val="00516B62"/>
    <w:rsid w:val="005263B5"/>
    <w:rsid w:val="00542515"/>
    <w:rsid w:val="00555EF7"/>
    <w:rsid w:val="00560E67"/>
    <w:rsid w:val="00565E4E"/>
    <w:rsid w:val="005B41B9"/>
    <w:rsid w:val="005D316C"/>
    <w:rsid w:val="005D6A35"/>
    <w:rsid w:val="005E1F69"/>
    <w:rsid w:val="005E5DAB"/>
    <w:rsid w:val="00673C1B"/>
    <w:rsid w:val="006B02A2"/>
    <w:rsid w:val="00716D27"/>
    <w:rsid w:val="0076390A"/>
    <w:rsid w:val="00776012"/>
    <w:rsid w:val="007A6074"/>
    <w:rsid w:val="007C2792"/>
    <w:rsid w:val="007C5300"/>
    <w:rsid w:val="007E6783"/>
    <w:rsid w:val="007E6A37"/>
    <w:rsid w:val="007E703A"/>
    <w:rsid w:val="00803D6D"/>
    <w:rsid w:val="00804E48"/>
    <w:rsid w:val="00820EE0"/>
    <w:rsid w:val="00842DD2"/>
    <w:rsid w:val="008452C8"/>
    <w:rsid w:val="008529E0"/>
    <w:rsid w:val="008557E1"/>
    <w:rsid w:val="008617D4"/>
    <w:rsid w:val="00873AB4"/>
    <w:rsid w:val="00876628"/>
    <w:rsid w:val="0087779C"/>
    <w:rsid w:val="00877B2B"/>
    <w:rsid w:val="008811FB"/>
    <w:rsid w:val="00891CE0"/>
    <w:rsid w:val="0089635A"/>
    <w:rsid w:val="008A2156"/>
    <w:rsid w:val="008D71D4"/>
    <w:rsid w:val="008F2828"/>
    <w:rsid w:val="00906D9D"/>
    <w:rsid w:val="009366D5"/>
    <w:rsid w:val="00951BF2"/>
    <w:rsid w:val="0099065B"/>
    <w:rsid w:val="0099223E"/>
    <w:rsid w:val="009A2B09"/>
    <w:rsid w:val="009E7545"/>
    <w:rsid w:val="009E7902"/>
    <w:rsid w:val="00A05741"/>
    <w:rsid w:val="00A412B9"/>
    <w:rsid w:val="00A43372"/>
    <w:rsid w:val="00A4375E"/>
    <w:rsid w:val="00A52F85"/>
    <w:rsid w:val="00A53364"/>
    <w:rsid w:val="00A70079"/>
    <w:rsid w:val="00A97E62"/>
    <w:rsid w:val="00AC5754"/>
    <w:rsid w:val="00AD1D2C"/>
    <w:rsid w:val="00AE257E"/>
    <w:rsid w:val="00AF778F"/>
    <w:rsid w:val="00B00CFB"/>
    <w:rsid w:val="00B07BF4"/>
    <w:rsid w:val="00B75EE1"/>
    <w:rsid w:val="00B84E72"/>
    <w:rsid w:val="00BB2503"/>
    <w:rsid w:val="00BB6D62"/>
    <w:rsid w:val="00BD11E1"/>
    <w:rsid w:val="00BE5FA3"/>
    <w:rsid w:val="00C0554E"/>
    <w:rsid w:val="00C066D7"/>
    <w:rsid w:val="00C148DD"/>
    <w:rsid w:val="00C246D2"/>
    <w:rsid w:val="00C34A1C"/>
    <w:rsid w:val="00C359CF"/>
    <w:rsid w:val="00C56F65"/>
    <w:rsid w:val="00C8557E"/>
    <w:rsid w:val="00CC6F00"/>
    <w:rsid w:val="00CD7AA3"/>
    <w:rsid w:val="00CF6ED5"/>
    <w:rsid w:val="00D022CE"/>
    <w:rsid w:val="00D150BB"/>
    <w:rsid w:val="00D3026C"/>
    <w:rsid w:val="00D40FB8"/>
    <w:rsid w:val="00D668E3"/>
    <w:rsid w:val="00D71AB9"/>
    <w:rsid w:val="00D819DE"/>
    <w:rsid w:val="00D933F8"/>
    <w:rsid w:val="00DA2330"/>
    <w:rsid w:val="00DB3832"/>
    <w:rsid w:val="00DD0DC6"/>
    <w:rsid w:val="00E21015"/>
    <w:rsid w:val="00E30F08"/>
    <w:rsid w:val="00E34C1F"/>
    <w:rsid w:val="00E432E8"/>
    <w:rsid w:val="00E43E4A"/>
    <w:rsid w:val="00E5114E"/>
    <w:rsid w:val="00E61C93"/>
    <w:rsid w:val="00E7138B"/>
    <w:rsid w:val="00E77832"/>
    <w:rsid w:val="00F34603"/>
    <w:rsid w:val="00F35BEF"/>
    <w:rsid w:val="00F544D4"/>
    <w:rsid w:val="00FB7218"/>
    <w:rsid w:val="00FC7261"/>
    <w:rsid w:val="00FD5DF8"/>
    <w:rsid w:val="00FE1BFA"/>
    <w:rsid w:val="00FE4668"/>
    <w:rsid w:val="00FF1676"/>
    <w:rsid w:val="00FF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B112"/>
  <w15:docId w15:val="{5E4AF3C1-8761-2745-A31A-76A956F3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imes New Roman"/>
    <w:qFormat/>
    <w:rsid w:val="005D6A35"/>
    <w:pPr>
      <w:spacing w:line="240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0E67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1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документа"/>
    <w:basedOn w:val="a"/>
    <w:qFormat/>
    <w:rsid w:val="005D6A35"/>
    <w:pPr>
      <w:ind w:left="2268"/>
      <w:jc w:val="center"/>
    </w:pPr>
  </w:style>
  <w:style w:type="paragraph" w:customStyle="1" w:styleId="Default">
    <w:name w:val="Default"/>
    <w:rsid w:val="005D6A3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0E67"/>
    <w:rPr>
      <w:rFonts w:ascii="Times New Roman" w:eastAsiaTheme="majorEastAsia" w:hAnsi="Times New Roman" w:cstheme="majorBidi"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5D6A35"/>
    <w:pPr>
      <w:spacing w:line="276" w:lineRule="auto"/>
      <w:outlineLvl w:val="9"/>
    </w:pPr>
    <w:rPr>
      <w:rFonts w:ascii="Cambria" w:eastAsia="Times New Roman" w:hAnsi="Cambria" w:cs="Times New Roman"/>
      <w:color w:val="365F91"/>
    </w:rPr>
  </w:style>
  <w:style w:type="paragraph" w:styleId="11">
    <w:name w:val="toc 1"/>
    <w:basedOn w:val="a"/>
    <w:next w:val="a"/>
    <w:autoRedefine/>
    <w:uiPriority w:val="39"/>
    <w:unhideWhenUsed/>
    <w:rsid w:val="005D6A35"/>
    <w:pPr>
      <w:tabs>
        <w:tab w:val="right" w:leader="dot" w:pos="9911"/>
      </w:tabs>
      <w:spacing w:after="100" w:line="360" w:lineRule="auto"/>
    </w:pPr>
    <w:rPr>
      <w:noProof/>
      <w:szCs w:val="28"/>
    </w:rPr>
  </w:style>
  <w:style w:type="character" w:styleId="a5">
    <w:name w:val="Hyperlink"/>
    <w:uiPriority w:val="99"/>
    <w:unhideWhenUsed/>
    <w:rsid w:val="005D6A3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D6A35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6A35"/>
    <w:rPr>
      <w:rFonts w:ascii="Tahoma" w:eastAsia="Calibri" w:hAnsi="Tahoma" w:cs="Tahoma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1D648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D6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 Spacing"/>
    <w:uiPriority w:val="1"/>
    <w:qFormat/>
    <w:rsid w:val="001D6488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412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B00CFB"/>
    <w:pPr>
      <w:ind w:left="720"/>
      <w:contextualSpacing/>
    </w:pPr>
  </w:style>
  <w:style w:type="table" w:styleId="ac">
    <w:name w:val="Table Grid"/>
    <w:basedOn w:val="a1"/>
    <w:uiPriority w:val="59"/>
    <w:rsid w:val="00C14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C148DD"/>
    <w:rPr>
      <w:i/>
      <w:iCs/>
      <w:color w:val="1F497D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CF6ED5"/>
    <w:pPr>
      <w:spacing w:after="100" w:line="259" w:lineRule="auto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F6ED5"/>
    <w:pPr>
      <w:spacing w:after="100" w:line="259" w:lineRule="auto"/>
      <w:ind w:left="440"/>
    </w:pPr>
    <w:rPr>
      <w:rFonts w:asciiTheme="minorHAnsi" w:eastAsiaTheme="minorEastAsia" w:hAnsiTheme="minorHAnsi"/>
      <w:sz w:val="22"/>
      <w:lang w:eastAsia="ru-RU"/>
    </w:rPr>
  </w:style>
  <w:style w:type="character" w:styleId="ae">
    <w:name w:val="Placeholder Text"/>
    <w:basedOn w:val="a0"/>
    <w:uiPriority w:val="99"/>
    <w:semiHidden/>
    <w:rsid w:val="00A43372"/>
    <w:rPr>
      <w:color w:val="808080"/>
    </w:rPr>
  </w:style>
  <w:style w:type="paragraph" w:styleId="af">
    <w:name w:val="Normal (Web)"/>
    <w:basedOn w:val="a"/>
    <w:uiPriority w:val="99"/>
    <w:semiHidden/>
    <w:unhideWhenUsed/>
    <w:rsid w:val="0087779C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2437A0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002437A0"/>
    <w:rPr>
      <w:rFonts w:ascii="Times New Roman" w:eastAsia="Calibri" w:hAnsi="Times New Roman" w:cs="Times New Roman"/>
      <w:sz w:val="28"/>
    </w:rPr>
  </w:style>
  <w:style w:type="paragraph" w:styleId="af2">
    <w:name w:val="footer"/>
    <w:basedOn w:val="a"/>
    <w:link w:val="af3"/>
    <w:uiPriority w:val="99"/>
    <w:unhideWhenUsed/>
    <w:rsid w:val="002437A0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0"/>
    <w:link w:val="af2"/>
    <w:uiPriority w:val="99"/>
    <w:rsid w:val="002437A0"/>
    <w:rPr>
      <w:rFonts w:ascii="Times New Roman" w:eastAsia="Calibri" w:hAnsi="Times New Roman" w:cs="Times New Roman"/>
      <w:sz w:val="28"/>
    </w:rPr>
  </w:style>
  <w:style w:type="character" w:styleId="af4">
    <w:name w:val="page number"/>
    <w:basedOn w:val="a0"/>
    <w:uiPriority w:val="99"/>
    <w:semiHidden/>
    <w:unhideWhenUsed/>
    <w:rsid w:val="002437A0"/>
  </w:style>
  <w:style w:type="table" w:styleId="-15">
    <w:name w:val="Grid Table 1 Light Accent 5"/>
    <w:basedOn w:val="a1"/>
    <w:uiPriority w:val="46"/>
    <w:rsid w:val="00E34C1F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9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ksandrtumanov/Library/Group%20Containers/UBF8T346G9.Office/User%20Content.localized/Templates.localized/&#1058;&#1042;&#1080;&#1052;&#1057;%20&#1086;&#1090;&#1095;&#1077;&#776;&#1090;%20&#1096;&#1072;&#1073;&#1076;&#1086;&#1085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ksandrtumanov/Yandex.Disk.localized/&#1059;&#1095;&#1077;&#776;&#1073;&#1072;/&#1058;&#1077;&#1086;&#1088;&#1080;&#1103;%20&#1074;&#1077;&#1088;&#1086;&#1103;&#1090;&#1085;&#1086;&#1089;&#1090;&#1077;&#1080;&#774;%20&#1080;%20&#1084;&#1072;&#1090;&#1077;&#1084;&#1072;&#1090;&#1080;&#1095;&#1077;&#1089;&#1082;&#1072;&#1103;%20&#1089;&#1090;&#1072;&#1090;&#1080;&#1089;&#1090;&#1080;&#1082;&#1072;/&#1055;&#1088;&#1072;&#1082;&#1090;&#1080;&#1082;&#1072;%201/&#1055;&#1088;&#1072;&#1082;&#1090;&#1080;&#1082;&#1072;%202%20&#1088;&#1072;&#1089;&#1095;&#1077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ksandrtumanov/Yandex.Disk.localized/&#1059;&#1095;&#1077;&#776;&#1073;&#1072;/&#1058;&#1077;&#1086;&#1088;&#1080;&#1103;%20&#1074;&#1077;&#1088;&#1086;&#1103;&#1090;&#1085;&#1086;&#1089;&#1090;&#1077;&#1080;&#774;%20&#1080;%20&#1084;&#1072;&#1090;&#1077;&#1084;&#1072;&#1090;&#1080;&#1095;&#1077;&#1089;&#1082;&#1072;&#1103;%20&#1089;&#1090;&#1072;&#1090;&#1080;&#1089;&#1090;&#1080;&#1082;&#1072;/&#1055;&#1088;&#1072;&#1082;&#1090;&#1080;&#1082;&#1072;%201/&#1055;&#1088;&#1072;&#1082;&#1090;&#1080;&#1082;&#1072;%202%20&#1088;&#1072;&#1089;&#1095;&#1077;&#1090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Downloads\&#1056;&#1072;&#1089;&#1095;&#1105;&#1090;&#1099;%20&#1087;&#1088;&#1072;&#1082;&#1090;&#1080;&#1082;&#1090;&#1080;&#1095;&#1077;&#1089;&#1082;&#1086;&#1081;%20&#8470;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Лист1!$N$30:$N$38</c:f>
              <c:numCache>
                <c:formatCode>0.00</c:formatCode>
                <c:ptCount val="9"/>
                <c:pt idx="0">
                  <c:v>5.5</c:v>
                </c:pt>
                <c:pt idx="1">
                  <c:v>16.5</c:v>
                </c:pt>
                <c:pt idx="2">
                  <c:v>27.5</c:v>
                </c:pt>
                <c:pt idx="3">
                  <c:v>38.5</c:v>
                </c:pt>
                <c:pt idx="4">
                  <c:v>49.5</c:v>
                </c:pt>
                <c:pt idx="5">
                  <c:v>60.5</c:v>
                </c:pt>
                <c:pt idx="6">
                  <c:v>71.5</c:v>
                </c:pt>
                <c:pt idx="7">
                  <c:v>82.5</c:v>
                </c:pt>
                <c:pt idx="8">
                  <c:v>93.5</c:v>
                </c:pt>
              </c:numCache>
            </c:numRef>
          </c:cat>
          <c:val>
            <c:numRef>
              <c:f>Лист1!$M$30:$M$38</c:f>
              <c:numCache>
                <c:formatCode>General</c:formatCode>
                <c:ptCount val="9"/>
                <c:pt idx="0">
                  <c:v>14</c:v>
                </c:pt>
                <c:pt idx="1">
                  <c:v>11</c:v>
                </c:pt>
                <c:pt idx="2">
                  <c:v>7</c:v>
                </c:pt>
                <c:pt idx="3">
                  <c:v>6</c:v>
                </c:pt>
                <c:pt idx="4">
                  <c:v>14</c:v>
                </c:pt>
                <c:pt idx="5">
                  <c:v>7</c:v>
                </c:pt>
                <c:pt idx="6">
                  <c:v>17</c:v>
                </c:pt>
                <c:pt idx="7">
                  <c:v>15</c:v>
                </c:pt>
                <c:pt idx="8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02-DB44-96BC-ED704F96986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65000"/>
                  <a:lumOff val="35000"/>
                </a:schemeClr>
              </a:solidFill>
              <a:round/>
            </a:ln>
            <a:effectLst/>
          </c:spPr>
        </c:dropLines>
        <c:marker val="1"/>
        <c:smooth val="0"/>
        <c:axId val="350947456"/>
        <c:axId val="350949104"/>
      </c:lineChart>
      <c:catAx>
        <c:axId val="350947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Середины интервалов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out"/>
        <c:tickLblPos val="nextTo"/>
        <c:spPr>
          <a:noFill/>
          <a:ln w="9525" cap="sq" cmpd="sng" algn="ctr">
            <a:solidFill>
              <a:schemeClr val="tx1"/>
            </a:solidFill>
            <a:round/>
            <a:headEnd type="none"/>
            <a:tailEnd type="triangle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949104"/>
        <c:crosses val="autoZero"/>
        <c:auto val="1"/>
        <c:lblAlgn val="ctr"/>
        <c:lblOffset val="100"/>
        <c:noMultiLvlLbl val="0"/>
      </c:catAx>
      <c:valAx>
        <c:axId val="350949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947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>
              <a:glow>
                <a:schemeClr val="accent1"/>
              </a:glow>
            </a:effectLst>
          </c:spPr>
          <c:invertIfNegative val="0"/>
          <c:cat>
            <c:numRef>
              <c:f>Лист1!$X$8:$X$17</c:f>
              <c:numCache>
                <c:formatCode>0.00</c:formatCode>
                <c:ptCount val="10"/>
                <c:pt idx="0">
                  <c:v>0</c:v>
                </c:pt>
                <c:pt idx="1">
                  <c:v>11</c:v>
                </c:pt>
                <c:pt idx="2">
                  <c:v>22</c:v>
                </c:pt>
                <c:pt idx="3">
                  <c:v>33</c:v>
                </c:pt>
                <c:pt idx="4">
                  <c:v>44</c:v>
                </c:pt>
                <c:pt idx="5">
                  <c:v>55</c:v>
                </c:pt>
                <c:pt idx="6">
                  <c:v>66</c:v>
                </c:pt>
                <c:pt idx="7">
                  <c:v>77</c:v>
                </c:pt>
                <c:pt idx="8">
                  <c:v>88</c:v>
                </c:pt>
                <c:pt idx="9">
                  <c:v>99</c:v>
                </c:pt>
              </c:numCache>
            </c:numRef>
          </c:cat>
          <c:val>
            <c:numRef>
              <c:f>Лист1!$M$47:$M$55</c:f>
              <c:numCache>
                <c:formatCode>General</c:formatCode>
                <c:ptCount val="9"/>
                <c:pt idx="0">
                  <c:v>1.2727272727272728E-2</c:v>
                </c:pt>
                <c:pt idx="1">
                  <c:v>0.01</c:v>
                </c:pt>
                <c:pt idx="2">
                  <c:v>6.3636363636363638E-3</c:v>
                </c:pt>
                <c:pt idx="3">
                  <c:v>5.4545454545454541E-3</c:v>
                </c:pt>
                <c:pt idx="4">
                  <c:v>1.2727272727272728E-2</c:v>
                </c:pt>
                <c:pt idx="5">
                  <c:v>6.3636363636363638E-3</c:v>
                </c:pt>
                <c:pt idx="6">
                  <c:v>1.5454545454545455E-2</c:v>
                </c:pt>
                <c:pt idx="7">
                  <c:v>1.3636363636363636E-2</c:v>
                </c:pt>
                <c:pt idx="8">
                  <c:v>8.1818181818181807E-3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72-6A4C-BDD2-07D53F987A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7"/>
        <c:axId val="824145120"/>
        <c:axId val="824087024"/>
      </c:barChart>
      <c:catAx>
        <c:axId val="824145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Границы</a:t>
                </a:r>
                <a:r>
                  <a:rPr lang="ru-RU" sz="140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интервалов</a:t>
                </a:r>
                <a:endParaRPr lang="ru-RU" sz="140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33438753480550554"/>
              <c:y val="0.873710653638174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087024"/>
        <c:crosses val="autoZero"/>
        <c:auto val="1"/>
        <c:lblAlgn val="ctr"/>
        <c:lblOffset val="100"/>
        <c:tickMarkSkip val="1"/>
        <c:noMultiLvlLbl val="0"/>
      </c:catAx>
      <c:valAx>
        <c:axId val="82408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baseline="0">
                    <a:solidFill>
                      <a:schemeClr val="tx1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Относительная частота, делённая на ширину интервала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145120"/>
        <c:crosses val="autoZero"/>
        <c:crossBetween val="between"/>
      </c:valAx>
      <c:spPr>
        <a:noFill/>
        <a:ln>
          <a:noFill/>
        </a:ln>
        <a:effectLst/>
      </c:spPr>
    </c:plotArea>
    <c:plotVisOnly val="0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Лист1!$F$46:$F$55</c:f>
              <c:numCache>
                <c:formatCode>General</c:formatCode>
                <c:ptCount val="10"/>
                <c:pt idx="0">
                  <c:v>0</c:v>
                </c:pt>
                <c:pt idx="1">
                  <c:v>11</c:v>
                </c:pt>
                <c:pt idx="2">
                  <c:v>22</c:v>
                </c:pt>
                <c:pt idx="3">
                  <c:v>33</c:v>
                </c:pt>
                <c:pt idx="4">
                  <c:v>44</c:v>
                </c:pt>
                <c:pt idx="5">
                  <c:v>55</c:v>
                </c:pt>
                <c:pt idx="6">
                  <c:v>66</c:v>
                </c:pt>
                <c:pt idx="7">
                  <c:v>77</c:v>
                </c:pt>
                <c:pt idx="8">
                  <c:v>88</c:v>
                </c:pt>
                <c:pt idx="9">
                  <c:v>99</c:v>
                </c:pt>
              </c:numCache>
            </c:numRef>
          </c:cat>
          <c:val>
            <c:numRef>
              <c:f>Лист1!$G$46:$G$55</c:f>
              <c:numCache>
                <c:formatCode>General</c:formatCode>
                <c:ptCount val="10"/>
                <c:pt idx="0">
                  <c:v>0</c:v>
                </c:pt>
                <c:pt idx="1">
                  <c:v>0.14000000000000001</c:v>
                </c:pt>
                <c:pt idx="2">
                  <c:v>0.25</c:v>
                </c:pt>
                <c:pt idx="3">
                  <c:v>0.32</c:v>
                </c:pt>
                <c:pt idx="4">
                  <c:v>0.38</c:v>
                </c:pt>
                <c:pt idx="5">
                  <c:v>0.52</c:v>
                </c:pt>
                <c:pt idx="6">
                  <c:v>0.59</c:v>
                </c:pt>
                <c:pt idx="7">
                  <c:v>0.76</c:v>
                </c:pt>
                <c:pt idx="8">
                  <c:v>0.91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34-1C4B-9A46-BE85D14EC4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2660255"/>
        <c:axId val="1352657759"/>
      </c:lineChart>
      <c:catAx>
        <c:axId val="1352660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Границы интервалов</a:t>
                </a:r>
                <a:endParaRPr lang="ru-RU" sz="140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2657759"/>
        <c:crosses val="autoZero"/>
        <c:auto val="1"/>
        <c:lblAlgn val="ctr"/>
        <c:lblOffset val="100"/>
        <c:noMultiLvlLbl val="0"/>
      </c:catAx>
      <c:valAx>
        <c:axId val="1352657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Относительная накопленная частота</a:t>
                </a:r>
                <a:endParaRPr lang="ru-RU" sz="140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2660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0.20808</cdr:x>
      <cdr:y>0.7832</cdr:y>
    </cdr:from>
    <cdr:to>
      <cdr:x>1</cdr:x>
      <cdr:y>0.84331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024563" y="2063929"/>
          <a:ext cx="3899227" cy="15841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9C0C-99CD-4826-A322-924C8F3B9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ТВиМС отчёт шабдон.dotx</Template>
  <TotalTime>54</TotalTime>
  <Pages>13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Туманов</dc:creator>
  <cp:lastModifiedBy>3770</cp:lastModifiedBy>
  <cp:revision>7</cp:revision>
  <cp:lastPrinted>2023-03-01T09:42:00Z</cp:lastPrinted>
  <dcterms:created xsi:type="dcterms:W3CDTF">2023-02-26T08:06:00Z</dcterms:created>
  <dcterms:modified xsi:type="dcterms:W3CDTF">2023-03-01T09:57:00Z</dcterms:modified>
</cp:coreProperties>
</file>